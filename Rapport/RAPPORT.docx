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B8FC" w14:textId="73F3B5EA" w:rsidR="00B639B1" w:rsidRDefault="006332CC" w:rsidP="00583E69">
      <w:pPr>
        <w:sectPr w:rsidR="00B639B1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DFDE6E9" wp14:editId="76CCDA70">
                <wp:simplePos x="0" y="0"/>
                <wp:positionH relativeFrom="column">
                  <wp:posOffset>3944767</wp:posOffset>
                </wp:positionH>
                <wp:positionV relativeFrom="paragraph">
                  <wp:posOffset>8033190</wp:posOffset>
                </wp:positionV>
                <wp:extent cx="2301240" cy="1710348"/>
                <wp:effectExtent l="0" t="0" r="0" b="4445"/>
                <wp:wrapNone/>
                <wp:docPr id="1633076281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1240" cy="17103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0778" w14:textId="467AE933" w:rsidR="00583E69" w:rsidRDefault="006332CC" w:rsidP="00583E69">
                            <w:proofErr w:type="spellStart"/>
                            <w:r>
                              <w:t>Laschon</w:t>
                            </w:r>
                            <w:proofErr w:type="spellEnd"/>
                            <w:r>
                              <w:t xml:space="preserve"> Nathan</w:t>
                            </w:r>
                          </w:p>
                          <w:p w14:paraId="66D249D0" w14:textId="799020B4" w:rsidR="006332CC" w:rsidRDefault="006332CC" w:rsidP="00583E69">
                            <w:proofErr w:type="spellStart"/>
                            <w:r>
                              <w:t>Gadanho</w:t>
                            </w:r>
                            <w:proofErr w:type="spellEnd"/>
                            <w:r>
                              <w:t xml:space="preserve"> Paul</w:t>
                            </w:r>
                          </w:p>
                          <w:p w14:paraId="1D78F10F" w14:textId="21E61895" w:rsidR="006332CC" w:rsidRDefault="006332CC" w:rsidP="00583E69">
                            <w:proofErr w:type="spellStart"/>
                            <w:r>
                              <w:t>Cunnac</w:t>
                            </w:r>
                            <w:proofErr w:type="spellEnd"/>
                            <w:r>
                              <w:t xml:space="preserve"> Florian</w:t>
                            </w:r>
                          </w:p>
                          <w:p w14:paraId="0F5F6DF3" w14:textId="7689C873" w:rsidR="006332CC" w:rsidRDefault="006332CC" w:rsidP="00583E69">
                            <w:proofErr w:type="spellStart"/>
                            <w:r>
                              <w:t>Challoub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Yorgo</w:t>
                            </w:r>
                            <w:proofErr w:type="spellEnd"/>
                          </w:p>
                          <w:p w14:paraId="3CBE3B58" w14:textId="77777777" w:rsidR="00583E69" w:rsidRDefault="00583E69" w:rsidP="00583E69">
                            <w:r>
                              <w:t>Guillermin Antoine</w:t>
                            </w:r>
                          </w:p>
                          <w:p w14:paraId="68F77403" w14:textId="6EC0F89D" w:rsidR="00583E69" w:rsidRDefault="006332CC" w:rsidP="00583E69">
                            <w:r>
                              <w:t>4</w:t>
                            </w:r>
                            <w:r w:rsidR="00583E69">
                              <w:t xml:space="preserve"> IMACS-AE</w:t>
                            </w:r>
                            <w:r>
                              <w:t>/SE</w:t>
                            </w:r>
                            <w:r w:rsidR="00583E69">
                              <w:t xml:space="preserve"> Groupe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DE6E9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310.6pt;margin-top:632.55pt;width:181.2pt;height:134.65pt;z-index:2516531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" filled="f" stroked="f">
                <v:textbox>
                  <w:txbxContent>
                    <w:p w14:paraId="13AF0778" w14:textId="467AE933" w:rsidR="00583E69" w:rsidRDefault="006332CC" w:rsidP="00583E69">
                      <w:proofErr w:type="spellStart"/>
                      <w:r>
                        <w:t>Laschon</w:t>
                      </w:r>
                      <w:proofErr w:type="spellEnd"/>
                      <w:r>
                        <w:t xml:space="preserve"> Nathan</w:t>
                      </w:r>
                    </w:p>
                    <w:p w14:paraId="66D249D0" w14:textId="799020B4" w:rsidR="006332CC" w:rsidRDefault="006332CC" w:rsidP="00583E69">
                      <w:proofErr w:type="spellStart"/>
                      <w:r>
                        <w:t>Gadanho</w:t>
                      </w:r>
                      <w:proofErr w:type="spellEnd"/>
                      <w:r>
                        <w:t xml:space="preserve"> Paul</w:t>
                      </w:r>
                    </w:p>
                    <w:p w14:paraId="1D78F10F" w14:textId="21E61895" w:rsidR="006332CC" w:rsidRDefault="006332CC" w:rsidP="00583E69">
                      <w:proofErr w:type="spellStart"/>
                      <w:r>
                        <w:t>Cunnac</w:t>
                      </w:r>
                      <w:proofErr w:type="spellEnd"/>
                      <w:r>
                        <w:t xml:space="preserve"> Florian</w:t>
                      </w:r>
                    </w:p>
                    <w:p w14:paraId="0F5F6DF3" w14:textId="7689C873" w:rsidR="006332CC" w:rsidRDefault="006332CC" w:rsidP="00583E69">
                      <w:proofErr w:type="spellStart"/>
                      <w:r>
                        <w:t>Challoub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Yorgo</w:t>
                      </w:r>
                      <w:proofErr w:type="spellEnd"/>
                    </w:p>
                    <w:p w14:paraId="3CBE3B58" w14:textId="77777777" w:rsidR="00583E69" w:rsidRDefault="00583E69" w:rsidP="00583E69">
                      <w:r>
                        <w:t>Guillermin Antoine</w:t>
                      </w:r>
                    </w:p>
                    <w:p w14:paraId="68F77403" w14:textId="6EC0F89D" w:rsidR="00583E69" w:rsidRDefault="006332CC" w:rsidP="00583E69">
                      <w:r>
                        <w:t>4</w:t>
                      </w:r>
                      <w:r w:rsidR="00583E69">
                        <w:t xml:space="preserve"> IMACS-AE</w:t>
                      </w:r>
                      <w:r>
                        <w:t>/SE</w:t>
                      </w:r>
                      <w:r w:rsidR="00583E69">
                        <w:t xml:space="preserve"> Groupe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B64BE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D755F13" wp14:editId="2BC785B9">
                <wp:simplePos x="0" y="0"/>
                <wp:positionH relativeFrom="column">
                  <wp:posOffset>-175895</wp:posOffset>
                </wp:positionH>
                <wp:positionV relativeFrom="paragraph">
                  <wp:posOffset>1176655</wp:posOffset>
                </wp:positionV>
                <wp:extent cx="3705225" cy="2392680"/>
                <wp:effectExtent l="0" t="0" r="0" b="0"/>
                <wp:wrapNone/>
                <wp:docPr id="1407431743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2392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5B08C" w14:textId="77777777" w:rsidR="004416CF" w:rsidRDefault="004416CF" w:rsidP="00583E69"/>
                          <w:p w14:paraId="27D2C945" w14:textId="11E885A0" w:rsidR="004416CF" w:rsidRPr="00583E69" w:rsidRDefault="00583E69" w:rsidP="00583E69">
                            <w:pPr>
                              <w:pStyle w:val="Titre"/>
                            </w:pPr>
                            <w:bookmarkStart w:id="0" w:name="_Toc152139401"/>
                            <w:r w:rsidRPr="00583E69">
                              <w:t xml:space="preserve">Compte rendu de </w:t>
                            </w:r>
                            <w:r w:rsidR="006332CC">
                              <w:t>Bureau d’Etude d’Informatique Embarqué - Microcontrôleur</w:t>
                            </w:r>
                            <w:bookmarkEnd w:id="0"/>
                          </w:p>
                          <w:p w14:paraId="5C8030CF" w14:textId="0335A258" w:rsidR="007B0ED0" w:rsidRPr="007B0ED0" w:rsidRDefault="006332CC" w:rsidP="00583E69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MISE EN PLACE D’UN VOILIER DE MODELISME COMMAND</w:t>
                            </w:r>
                            <w:r w:rsidRPr="006332CC">
                              <w:rPr>
                                <w:rFonts w:ascii="Arial" w:hAnsi="Arial"/>
                              </w:rPr>
                              <w:t>É</w:t>
                            </w:r>
                            <w:r w:rsidRPr="006332CC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PAR UN</w:t>
                            </w:r>
                            <w:r w:rsidRPr="006332CC">
                              <w:rPr>
                                <w:rFonts w:ascii="Arial" w:hAnsi="Arial"/>
                              </w:rPr>
                              <w:t xml:space="preserve"> STM32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5F13" id="Zone de texte 4" o:spid="_x0000_s1027" type="#_x0000_t202" style="position:absolute;margin-left:-13.85pt;margin-top:92.65pt;width:291.75pt;height:188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" filled="f" stroked="f">
                <v:textbox>
                  <w:txbxContent>
                    <w:p w14:paraId="5485B08C" w14:textId="77777777" w:rsidR="004416CF" w:rsidRDefault="004416CF" w:rsidP="00583E69"/>
                    <w:p w14:paraId="27D2C945" w14:textId="11E885A0" w:rsidR="004416CF" w:rsidRPr="00583E69" w:rsidRDefault="00583E69" w:rsidP="00583E69">
                      <w:pPr>
                        <w:pStyle w:val="Titre"/>
                      </w:pPr>
                      <w:bookmarkStart w:id="1" w:name="_Toc152139401"/>
                      <w:r w:rsidRPr="00583E69">
                        <w:t xml:space="preserve">Compte rendu de </w:t>
                      </w:r>
                      <w:r w:rsidR="006332CC">
                        <w:t>Bureau d’Etude d’Informatique Embarqué - Microcontrôleur</w:t>
                      </w:r>
                      <w:bookmarkEnd w:id="1"/>
                    </w:p>
                    <w:p w14:paraId="5C8030CF" w14:textId="0335A258" w:rsidR="007B0ED0" w:rsidRPr="007B0ED0" w:rsidRDefault="006332CC" w:rsidP="00583E69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MISE EN PLACE D’UN VOILIER DE MODELISME COMMAND</w:t>
                      </w:r>
                      <w:r w:rsidRPr="006332CC">
                        <w:rPr>
                          <w:rFonts w:ascii="Arial" w:hAnsi="Arial"/>
                        </w:rPr>
                        <w:t>É</w:t>
                      </w:r>
                      <w:r w:rsidRPr="006332CC">
                        <w:rPr>
                          <w:rFonts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PAR UN</w:t>
                      </w:r>
                      <w:r w:rsidRPr="006332CC">
                        <w:rPr>
                          <w:rFonts w:ascii="Arial" w:hAnsi="Arial"/>
                        </w:rPr>
                        <w:t xml:space="preserve"> STM32</w:t>
                      </w:r>
                    </w:p>
                  </w:txbxContent>
                </v:textbox>
              </v:shape>
            </w:pict>
          </mc:Fallback>
        </mc:AlternateContent>
      </w:r>
    </w:p>
    <w:p w14:paraId="07997251" w14:textId="77777777" w:rsidR="00583E69" w:rsidRDefault="00583E69" w:rsidP="00583E69">
      <w:pPr>
        <w:pStyle w:val="Titre1"/>
      </w:pPr>
      <w:bookmarkStart w:id="2" w:name="_Toc152139402"/>
      <w:r>
        <w:lastRenderedPageBreak/>
        <w:t>SOMMAIRE</w:t>
      </w:r>
      <w:bookmarkEnd w:id="2"/>
    </w:p>
    <w:p w14:paraId="24C34DF1" w14:textId="77777777" w:rsidR="00583E69" w:rsidRDefault="00583E69" w:rsidP="00583E69"/>
    <w:p w14:paraId="7391D916" w14:textId="77777777" w:rsidR="00583E69" w:rsidRDefault="00583E69" w:rsidP="00583E69"/>
    <w:sdt>
      <w:sdtPr>
        <w:id w:val="928311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744463" w14:textId="13322964" w:rsidR="00130456" w:rsidRDefault="001627F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fr-FR"/>
              <w14:ligatures w14:val="standardContextual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fr-FR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fr-FR"/>
            </w:rPr>
            <w:fldChar w:fldCharType="separate"/>
          </w:r>
          <w:hyperlink r:id="rId9" w:anchor="_Toc152139401" w:history="1">
            <w:r w:rsidR="00130456" w:rsidRPr="0078506A">
              <w:rPr>
                <w:rStyle w:val="Lienhypertexte"/>
                <w:noProof/>
              </w:rPr>
              <w:t>Compte rendu de Bureau d’Etude d’Informatique Embarqué - Microcontrôleur</w:t>
            </w:r>
            <w:r w:rsidR="00130456">
              <w:rPr>
                <w:noProof/>
                <w:webHidden/>
              </w:rPr>
              <w:tab/>
            </w:r>
            <w:r w:rsidR="00130456">
              <w:rPr>
                <w:noProof/>
                <w:webHidden/>
              </w:rPr>
              <w:fldChar w:fldCharType="begin"/>
            </w:r>
            <w:r w:rsidR="00130456">
              <w:rPr>
                <w:noProof/>
                <w:webHidden/>
              </w:rPr>
              <w:instrText xml:space="preserve"> PAGEREF _Toc152139401 \h </w:instrText>
            </w:r>
            <w:r w:rsidR="00130456">
              <w:rPr>
                <w:noProof/>
                <w:webHidden/>
              </w:rPr>
            </w:r>
            <w:r w:rsidR="00130456">
              <w:rPr>
                <w:noProof/>
                <w:webHidden/>
              </w:rPr>
              <w:fldChar w:fldCharType="separate"/>
            </w:r>
            <w:r w:rsidR="00130456">
              <w:rPr>
                <w:noProof/>
                <w:webHidden/>
              </w:rPr>
              <w:t>1</w:t>
            </w:r>
            <w:r w:rsidR="00130456">
              <w:rPr>
                <w:noProof/>
                <w:webHidden/>
              </w:rPr>
              <w:fldChar w:fldCharType="end"/>
            </w:r>
          </w:hyperlink>
        </w:p>
        <w:p w14:paraId="42706ED2" w14:textId="57D9CB33" w:rsidR="00130456" w:rsidRDefault="0013045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fr-FR"/>
              <w14:ligatures w14:val="standardContextual"/>
            </w:rPr>
          </w:pPr>
          <w:hyperlink w:anchor="_Toc152139402" w:history="1">
            <w:r w:rsidRPr="0078506A">
              <w:rPr>
                <w:rStyle w:val="Lienhypertexte"/>
                <w:noProof/>
              </w:rPr>
              <w:t>SOMMAIRE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_Toc152139402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834A5" w14:textId="65A5D986" w:rsidR="00130456" w:rsidRDefault="0013045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fr-FR"/>
              <w14:ligatures w14:val="standardContextual"/>
            </w:rPr>
          </w:pPr>
          <w:hyperlink w:anchor="_Toc152139403" w:history="1">
            <w:r w:rsidRPr="0078506A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_Toc152139403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FE149" w14:textId="48E88D49" w:rsidR="001627F4" w:rsidRDefault="001627F4" w:rsidP="001627F4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14:paraId="56D2B5AA" w14:textId="77777777" w:rsidR="00583E69" w:rsidRDefault="00583E69" w:rsidP="00583E69"/>
    <w:p w14:paraId="6C90163E" w14:textId="77777777" w:rsidR="00583E69" w:rsidRDefault="00583E69" w:rsidP="00583E69"/>
    <w:p w14:paraId="6EB24068" w14:textId="77777777" w:rsidR="00583E69" w:rsidRDefault="00583E69" w:rsidP="00583E69"/>
    <w:p w14:paraId="475DC799" w14:textId="77777777" w:rsidR="00583E69" w:rsidRDefault="00583E69" w:rsidP="00583E69"/>
    <w:p w14:paraId="73BF0F1F" w14:textId="77777777" w:rsidR="00583E69" w:rsidRDefault="00583E69" w:rsidP="00583E69"/>
    <w:p w14:paraId="03B4109A" w14:textId="77777777" w:rsidR="00583E69" w:rsidRDefault="00583E69" w:rsidP="00583E69"/>
    <w:p w14:paraId="2DED8CA2" w14:textId="77777777" w:rsidR="00583E69" w:rsidRDefault="00583E69" w:rsidP="00583E69"/>
    <w:p w14:paraId="0D38EE88" w14:textId="77777777" w:rsidR="00583E69" w:rsidRDefault="00583E69" w:rsidP="00583E69"/>
    <w:p w14:paraId="5C239C6A" w14:textId="77777777" w:rsidR="00583E69" w:rsidRDefault="00583E69" w:rsidP="00583E69"/>
    <w:p w14:paraId="327E7B8D" w14:textId="77777777" w:rsidR="00583E69" w:rsidRDefault="00583E69" w:rsidP="00583E69"/>
    <w:p w14:paraId="4C874DCC" w14:textId="77777777" w:rsidR="00130456" w:rsidRDefault="00130456" w:rsidP="00583E69"/>
    <w:p w14:paraId="59CDC5DC" w14:textId="77777777" w:rsidR="00130456" w:rsidRDefault="00130456" w:rsidP="00583E69"/>
    <w:p w14:paraId="5C33E006" w14:textId="77777777" w:rsidR="00130456" w:rsidRDefault="00130456" w:rsidP="00583E69"/>
    <w:p w14:paraId="42916196" w14:textId="77777777" w:rsidR="00130456" w:rsidRDefault="00130456" w:rsidP="00583E69"/>
    <w:p w14:paraId="792F7E54" w14:textId="77777777" w:rsidR="00130456" w:rsidRDefault="00130456" w:rsidP="00583E69"/>
    <w:p w14:paraId="782D9533" w14:textId="77777777" w:rsidR="00130456" w:rsidRDefault="00130456" w:rsidP="00583E69"/>
    <w:p w14:paraId="3324BEFB" w14:textId="77777777" w:rsidR="00130456" w:rsidRDefault="00130456" w:rsidP="00583E69"/>
    <w:p w14:paraId="2357097E" w14:textId="77777777" w:rsidR="00130456" w:rsidRDefault="00130456" w:rsidP="00583E69"/>
    <w:p w14:paraId="041C6A8F" w14:textId="77777777" w:rsidR="00130456" w:rsidRDefault="00130456" w:rsidP="00583E69"/>
    <w:p w14:paraId="3A573439" w14:textId="77777777" w:rsidR="00130456" w:rsidRDefault="00130456" w:rsidP="00583E69"/>
    <w:p w14:paraId="23B9F1AF" w14:textId="77777777" w:rsidR="00130456" w:rsidRDefault="00130456" w:rsidP="00583E69"/>
    <w:p w14:paraId="47BDCD18" w14:textId="77777777" w:rsidR="00130456" w:rsidRDefault="00130456" w:rsidP="00583E69"/>
    <w:p w14:paraId="172DF21C" w14:textId="77777777" w:rsidR="00130456" w:rsidRDefault="00130456" w:rsidP="00583E69"/>
    <w:p w14:paraId="2C950016" w14:textId="77777777" w:rsidR="00130456" w:rsidRDefault="00130456" w:rsidP="00583E69"/>
    <w:p w14:paraId="0417BA7F" w14:textId="77777777" w:rsidR="00130456" w:rsidRDefault="00130456" w:rsidP="00583E69"/>
    <w:p w14:paraId="64B3B6B6" w14:textId="029BD83C" w:rsidR="00130456" w:rsidRDefault="00583E69" w:rsidP="006332CC">
      <w:pPr>
        <w:pStyle w:val="Titre1"/>
      </w:pPr>
      <w:bookmarkStart w:id="3" w:name="_Toc152139403"/>
      <w:r>
        <w:t>INTRODUCTION</w:t>
      </w:r>
      <w:bookmarkEnd w:id="3"/>
    </w:p>
    <w:p w14:paraId="7397510F" w14:textId="77777777" w:rsidR="00034668" w:rsidRDefault="00130456" w:rsidP="00271CD6">
      <w:pPr>
        <w:pStyle w:val="Titre1"/>
      </w:pPr>
      <w:r>
        <w:br w:type="column"/>
      </w:r>
      <w:r w:rsidR="00034668">
        <w:t>Diagramme de classe</w:t>
      </w:r>
    </w:p>
    <w:p w14:paraId="176F3968" w14:textId="77777777" w:rsidR="00034668" w:rsidRDefault="00034668" w:rsidP="00271CD6">
      <w:pPr>
        <w:pStyle w:val="Titre1"/>
      </w:pPr>
    </w:p>
    <w:p w14:paraId="1E8098CC" w14:textId="77777777" w:rsidR="00620BC7" w:rsidRDefault="00620BC7" w:rsidP="00620BC7"/>
    <w:p w14:paraId="35030A3B" w14:textId="77777777" w:rsidR="00620BC7" w:rsidRDefault="00620BC7" w:rsidP="00620BC7"/>
    <w:p w14:paraId="7A20E2D8" w14:textId="77777777" w:rsidR="00620BC7" w:rsidRDefault="00620BC7" w:rsidP="00620BC7"/>
    <w:p w14:paraId="002725E4" w14:textId="77777777" w:rsidR="00620BC7" w:rsidRDefault="00620BC7" w:rsidP="00620BC7"/>
    <w:p w14:paraId="0DB07114" w14:textId="77777777" w:rsidR="00620BC7" w:rsidRDefault="00620BC7" w:rsidP="00620BC7"/>
    <w:p w14:paraId="1461832B" w14:textId="77777777" w:rsidR="00620BC7" w:rsidRDefault="00620BC7" w:rsidP="00620BC7"/>
    <w:p w14:paraId="02C168A8" w14:textId="77777777" w:rsidR="00620BC7" w:rsidRDefault="00620BC7" w:rsidP="00620BC7"/>
    <w:p w14:paraId="220D5D2E" w14:textId="77777777" w:rsidR="00620BC7" w:rsidRDefault="00620BC7" w:rsidP="00620BC7"/>
    <w:p w14:paraId="59928175" w14:textId="77777777" w:rsidR="00620BC7" w:rsidRDefault="00620BC7" w:rsidP="00620BC7"/>
    <w:p w14:paraId="3701C177" w14:textId="77777777" w:rsidR="00620BC7" w:rsidRDefault="00620BC7" w:rsidP="00620BC7"/>
    <w:p w14:paraId="7CB96F78" w14:textId="77777777" w:rsidR="00620BC7" w:rsidRDefault="00620BC7" w:rsidP="00620BC7"/>
    <w:p w14:paraId="324B501A" w14:textId="77777777" w:rsidR="00620BC7" w:rsidRDefault="00620BC7" w:rsidP="00620BC7"/>
    <w:p w14:paraId="31B38C79" w14:textId="77777777" w:rsidR="00620BC7" w:rsidRDefault="00620BC7" w:rsidP="00620BC7"/>
    <w:p w14:paraId="1320EB88" w14:textId="77777777" w:rsidR="00620BC7" w:rsidRPr="00620BC7" w:rsidRDefault="00620BC7" w:rsidP="00620BC7"/>
    <w:p w14:paraId="7CF95609" w14:textId="0F0D973A" w:rsidR="00271CD6" w:rsidRDefault="00271CD6" w:rsidP="00271CD6">
      <w:pPr>
        <w:pStyle w:val="Titre1"/>
      </w:pPr>
      <w:r>
        <w:t>Liste des périphériques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60"/>
        <w:gridCol w:w="488"/>
        <w:gridCol w:w="488"/>
        <w:gridCol w:w="488"/>
        <w:gridCol w:w="488"/>
        <w:gridCol w:w="285"/>
        <w:gridCol w:w="305"/>
        <w:gridCol w:w="487"/>
        <w:gridCol w:w="487"/>
        <w:gridCol w:w="305"/>
        <w:gridCol w:w="487"/>
        <w:gridCol w:w="487"/>
        <w:gridCol w:w="487"/>
        <w:gridCol w:w="336"/>
        <w:gridCol w:w="487"/>
        <w:gridCol w:w="305"/>
        <w:gridCol w:w="487"/>
        <w:gridCol w:w="305"/>
      </w:tblGrid>
      <w:tr w:rsidR="008C117A" w:rsidRPr="007660BB" w14:paraId="1E92B07C" w14:textId="2D9A01C5" w:rsidTr="0064135A">
        <w:trPr>
          <w:trHeight w:val="540"/>
        </w:trPr>
        <w:tc>
          <w:tcPr>
            <w:tcW w:w="0" w:type="auto"/>
            <w:vMerge w:val="restart"/>
            <w:vAlign w:val="center"/>
          </w:tcPr>
          <w:p w14:paraId="0C5C6EEB" w14:textId="77777777" w:rsidR="0064135A" w:rsidRPr="007660BB" w:rsidRDefault="0064135A" w:rsidP="005D75A9">
            <w:pPr>
              <w:jc w:val="center"/>
            </w:pPr>
            <w:r w:rsidRPr="007660BB">
              <w:t>Services\Périphériques</w:t>
            </w:r>
          </w:p>
        </w:tc>
        <w:tc>
          <w:tcPr>
            <w:tcW w:w="0" w:type="auto"/>
            <w:gridSpan w:val="4"/>
            <w:vAlign w:val="center"/>
          </w:tcPr>
          <w:p w14:paraId="5117D90E" w14:textId="77777777" w:rsidR="0064135A" w:rsidRPr="007660BB" w:rsidRDefault="0064135A" w:rsidP="0064135A">
            <w:pPr>
              <w:jc w:val="center"/>
            </w:pPr>
            <w:r w:rsidRPr="007660BB">
              <w:t>TIMER</w:t>
            </w:r>
          </w:p>
        </w:tc>
        <w:tc>
          <w:tcPr>
            <w:tcW w:w="0" w:type="auto"/>
            <w:gridSpan w:val="3"/>
            <w:vAlign w:val="center"/>
          </w:tcPr>
          <w:p w14:paraId="1AEEC3F5" w14:textId="77777777" w:rsidR="0064135A" w:rsidRPr="007660BB" w:rsidRDefault="0064135A" w:rsidP="0064135A">
            <w:pPr>
              <w:jc w:val="center"/>
            </w:pPr>
            <w:r w:rsidRPr="007660BB">
              <w:t>UART</w:t>
            </w:r>
          </w:p>
        </w:tc>
        <w:tc>
          <w:tcPr>
            <w:tcW w:w="0" w:type="auto"/>
            <w:gridSpan w:val="2"/>
            <w:vAlign w:val="center"/>
          </w:tcPr>
          <w:p w14:paraId="54E0479F" w14:textId="77777777" w:rsidR="0064135A" w:rsidRPr="007660BB" w:rsidRDefault="0064135A" w:rsidP="0064135A">
            <w:pPr>
              <w:jc w:val="center"/>
            </w:pPr>
            <w:r w:rsidRPr="007660BB">
              <w:t>ADC</w:t>
            </w:r>
          </w:p>
        </w:tc>
        <w:tc>
          <w:tcPr>
            <w:tcW w:w="0" w:type="auto"/>
            <w:gridSpan w:val="4"/>
            <w:vAlign w:val="center"/>
          </w:tcPr>
          <w:p w14:paraId="3B2892C0" w14:textId="77777777" w:rsidR="0064135A" w:rsidRPr="007660BB" w:rsidRDefault="0064135A" w:rsidP="0064135A">
            <w:pPr>
              <w:jc w:val="center"/>
            </w:pPr>
            <w:r w:rsidRPr="007660BB">
              <w:t>GPIO</w:t>
            </w:r>
          </w:p>
        </w:tc>
        <w:tc>
          <w:tcPr>
            <w:tcW w:w="0" w:type="auto"/>
            <w:gridSpan w:val="2"/>
            <w:vAlign w:val="center"/>
          </w:tcPr>
          <w:p w14:paraId="5A08EEC1" w14:textId="0D0D92C6" w:rsidR="0064135A" w:rsidRDefault="0064135A" w:rsidP="0064135A">
            <w:pPr>
              <w:jc w:val="center"/>
            </w:pPr>
            <w:r>
              <w:t>I2C</w:t>
            </w:r>
          </w:p>
        </w:tc>
        <w:tc>
          <w:tcPr>
            <w:tcW w:w="0" w:type="auto"/>
            <w:gridSpan w:val="2"/>
            <w:vAlign w:val="center"/>
          </w:tcPr>
          <w:p w14:paraId="0842A329" w14:textId="0D2872C0" w:rsidR="0064135A" w:rsidRDefault="0064135A" w:rsidP="0064135A">
            <w:pPr>
              <w:jc w:val="center"/>
            </w:pPr>
            <w:r>
              <w:t>SPI</w:t>
            </w:r>
          </w:p>
        </w:tc>
      </w:tr>
      <w:tr w:rsidR="00844823" w:rsidRPr="007660BB" w14:paraId="6D912A68" w14:textId="74EE954C" w:rsidTr="001F5483">
        <w:trPr>
          <w:trHeight w:val="540"/>
        </w:trPr>
        <w:tc>
          <w:tcPr>
            <w:tcW w:w="0" w:type="auto"/>
            <w:vMerge/>
            <w:vAlign w:val="center"/>
          </w:tcPr>
          <w:p w14:paraId="7C894BA0" w14:textId="77777777" w:rsidR="00E52ED0" w:rsidRPr="007660BB" w:rsidRDefault="00E52ED0" w:rsidP="005D75A9">
            <w:pPr>
              <w:jc w:val="center"/>
            </w:pP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3A273D60" w14:textId="495DC295" w:rsidR="00E52ED0" w:rsidRPr="007660BB" w:rsidRDefault="00E52ED0" w:rsidP="0064135A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0E6A5648" w14:textId="454601D8" w:rsidR="00E52ED0" w:rsidRPr="007660BB" w:rsidRDefault="008C117A" w:rsidP="0064135A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207CC9CC" w14:textId="5DC0BFAF" w:rsidR="00E52ED0" w:rsidRPr="007660BB" w:rsidRDefault="00E52ED0" w:rsidP="0064135A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6E564F14" w14:textId="748EFEAE" w:rsidR="00E52ED0" w:rsidRPr="007660BB" w:rsidRDefault="00E52ED0" w:rsidP="0064135A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0024A669" w14:textId="17BA9C25" w:rsidR="00E52ED0" w:rsidRPr="007660BB" w:rsidRDefault="00E52ED0" w:rsidP="0064135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910AC3D" w14:textId="16611726" w:rsidR="00E52ED0" w:rsidRPr="007660BB" w:rsidRDefault="00E52ED0" w:rsidP="0064135A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2FAC6C71" w14:textId="5B73FF5B" w:rsidR="00E52ED0" w:rsidRPr="007660BB" w:rsidRDefault="00E52ED0" w:rsidP="0064135A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04C8E974" w14:textId="2F0E3902" w:rsidR="00E52ED0" w:rsidRPr="007660BB" w:rsidRDefault="00E52ED0" w:rsidP="0064135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AB0A7E3" w14:textId="109E3958" w:rsidR="00E52ED0" w:rsidRPr="007660BB" w:rsidRDefault="00E52ED0" w:rsidP="0064135A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56257167" w14:textId="299705C9" w:rsidR="00E52ED0" w:rsidRPr="007660BB" w:rsidRDefault="00E52ED0" w:rsidP="0064135A">
            <w:pPr>
              <w:jc w:val="center"/>
            </w:pPr>
            <w:r>
              <w:t>A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757C5043" w14:textId="18AEB9A5" w:rsidR="00E52ED0" w:rsidRPr="007660BB" w:rsidRDefault="00E52ED0" w:rsidP="0064135A">
            <w:pPr>
              <w:jc w:val="center"/>
            </w:pPr>
            <w:r>
              <w:t>B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3D1FFDFF" w14:textId="6E795F97" w:rsidR="00E52ED0" w:rsidRPr="007660BB" w:rsidRDefault="00E52ED0" w:rsidP="0064135A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0F5FE998" w14:textId="77F3D78A" w:rsidR="00E52ED0" w:rsidRPr="007660BB" w:rsidRDefault="00E52ED0" w:rsidP="0064135A">
            <w:pPr>
              <w:jc w:val="center"/>
            </w:pPr>
            <w:r>
              <w:t>D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561F2D63" w14:textId="1744B55E" w:rsidR="00E52ED0" w:rsidRDefault="00E52ED0" w:rsidP="0064135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6920A9D" w14:textId="6B5849EA" w:rsidR="00E52ED0" w:rsidRDefault="00E52ED0" w:rsidP="0064135A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6518CF8C" w14:textId="525FC03F" w:rsidR="00E52ED0" w:rsidRDefault="0064135A" w:rsidP="0064135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FE27440" w14:textId="3E5F137E" w:rsidR="00E52ED0" w:rsidRDefault="0064135A" w:rsidP="0064135A">
            <w:pPr>
              <w:jc w:val="center"/>
            </w:pPr>
            <w:r>
              <w:t>2</w:t>
            </w:r>
          </w:p>
        </w:tc>
      </w:tr>
      <w:tr w:rsidR="008C117A" w:rsidRPr="007660BB" w14:paraId="317FB84B" w14:textId="087ACA82" w:rsidTr="0064135A">
        <w:trPr>
          <w:trHeight w:val="540"/>
        </w:trPr>
        <w:tc>
          <w:tcPr>
            <w:tcW w:w="0" w:type="auto"/>
            <w:vAlign w:val="center"/>
          </w:tcPr>
          <w:p w14:paraId="7514CED7" w14:textId="77777777" w:rsidR="00E52ED0" w:rsidRPr="007660BB" w:rsidRDefault="00E52ED0" w:rsidP="005D75A9">
            <w:pPr>
              <w:jc w:val="center"/>
            </w:pPr>
            <w:r w:rsidRPr="007660BB">
              <w:t>Communication</w:t>
            </w:r>
          </w:p>
        </w:tc>
        <w:tc>
          <w:tcPr>
            <w:tcW w:w="0" w:type="auto"/>
            <w:vAlign w:val="center"/>
          </w:tcPr>
          <w:p w14:paraId="3A500012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2A1F9705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18F1648C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7FAB1E81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62BE3E49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37686770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3B550343" w14:textId="77777777" w:rsidR="00E52ED0" w:rsidRPr="007660BB" w:rsidRDefault="00E52ED0" w:rsidP="0064135A">
            <w:pPr>
              <w:jc w:val="center"/>
            </w:pPr>
            <w:r w:rsidRPr="007660BB">
              <w:rPr>
                <w:noProof/>
              </w:rPr>
              <w:drawing>
                <wp:inline distT="0" distB="0" distL="0" distR="0" wp14:anchorId="7C53A8AF" wp14:editId="59C38DAD">
                  <wp:extent cx="237393" cy="237393"/>
                  <wp:effectExtent l="0" t="0" r="0" b="0"/>
                  <wp:docPr id="269845377" name="Graphique 1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845377" name="Graphique 269845377" descr="Coche avec un remplissage uni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17" cy="24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76AF76F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6DA32BD9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27D60B76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5982696F" w14:textId="5B80C0E3" w:rsidR="00E52ED0" w:rsidRPr="007660BB" w:rsidRDefault="00E52ED0" w:rsidP="0064135A">
            <w:pPr>
              <w:jc w:val="center"/>
            </w:pPr>
            <w:r w:rsidRPr="007660BB">
              <w:rPr>
                <w:noProof/>
              </w:rPr>
              <w:drawing>
                <wp:inline distT="0" distB="0" distL="0" distR="0" wp14:anchorId="7574B9E0" wp14:editId="1A0BB86B">
                  <wp:extent cx="237393" cy="237393"/>
                  <wp:effectExtent l="0" t="0" r="0" b="0"/>
                  <wp:docPr id="508415914" name="Graphique 508415914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845377" name="Graphique 269845377" descr="Coche avec un remplissage uni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17" cy="24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B13B0AC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3D6D9F29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72939604" w14:textId="0EBE0117" w:rsidR="00E52ED0" w:rsidRPr="007660BB" w:rsidRDefault="00AC0013" w:rsidP="0064135A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1DDC3332" w14:textId="2A3C9AD0" w:rsidR="00E52ED0" w:rsidRPr="007660BB" w:rsidRDefault="00AC0013" w:rsidP="0064135A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71467AE8" w14:textId="720BDB52" w:rsidR="00E52ED0" w:rsidRPr="007660BB" w:rsidRDefault="00AC0013" w:rsidP="0064135A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69B78A68" w14:textId="4BE9C489" w:rsidR="00E52ED0" w:rsidRPr="007660BB" w:rsidRDefault="00AC0013" w:rsidP="0064135A">
            <w:pPr>
              <w:jc w:val="center"/>
            </w:pPr>
            <w:r>
              <w:t>-</w:t>
            </w:r>
          </w:p>
        </w:tc>
      </w:tr>
      <w:tr w:rsidR="008C117A" w:rsidRPr="007660BB" w14:paraId="551D643C" w14:textId="6F215E15" w:rsidTr="0064135A">
        <w:trPr>
          <w:trHeight w:val="540"/>
        </w:trPr>
        <w:tc>
          <w:tcPr>
            <w:tcW w:w="0" w:type="auto"/>
            <w:vAlign w:val="center"/>
          </w:tcPr>
          <w:p w14:paraId="0BCDEB44" w14:textId="77777777" w:rsidR="00E52ED0" w:rsidRPr="007660BB" w:rsidRDefault="00E52ED0" w:rsidP="005D75A9">
            <w:pPr>
              <w:jc w:val="center"/>
            </w:pPr>
            <w:r w:rsidRPr="007660BB">
              <w:t>Rotation</w:t>
            </w:r>
          </w:p>
        </w:tc>
        <w:tc>
          <w:tcPr>
            <w:tcW w:w="0" w:type="auto"/>
            <w:vAlign w:val="center"/>
          </w:tcPr>
          <w:p w14:paraId="75C75742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7B6B6AB8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62EA1CD6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4A6131A8" w14:textId="66DDA95B" w:rsidR="00E52ED0" w:rsidRPr="007660BB" w:rsidRDefault="00E52ED0" w:rsidP="0064135A">
            <w:pPr>
              <w:jc w:val="center"/>
            </w:pPr>
            <w:r w:rsidRPr="007660BB">
              <w:rPr>
                <w:noProof/>
              </w:rPr>
              <w:drawing>
                <wp:inline distT="0" distB="0" distL="0" distR="0" wp14:anchorId="60B70018" wp14:editId="678B721B">
                  <wp:extent cx="237393" cy="237393"/>
                  <wp:effectExtent l="0" t="0" r="0" b="0"/>
                  <wp:docPr id="588731490" name="Graphique 588731490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845377" name="Graphique 269845377" descr="Coche avec un remplissage uni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17" cy="24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DBAD3CC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535C03D0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0C0B2014" w14:textId="77777777" w:rsidR="00E52ED0" w:rsidRPr="007660BB" w:rsidRDefault="00E52ED0" w:rsidP="0064135A">
            <w:pPr>
              <w:jc w:val="center"/>
              <w:rPr>
                <w:noProof/>
              </w:rPr>
            </w:pPr>
            <w:r w:rsidRPr="007660BB">
              <w:rPr>
                <w:noProof/>
              </w:rPr>
              <w:t>-</w:t>
            </w:r>
          </w:p>
        </w:tc>
        <w:tc>
          <w:tcPr>
            <w:tcW w:w="0" w:type="auto"/>
            <w:vAlign w:val="center"/>
          </w:tcPr>
          <w:p w14:paraId="21DA46C1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4DD92963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1F159B8D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1AFD28DF" w14:textId="7BC279ED" w:rsidR="00E52ED0" w:rsidRPr="007660BB" w:rsidRDefault="00E52ED0" w:rsidP="0064135A">
            <w:pPr>
              <w:jc w:val="center"/>
              <w:rPr>
                <w:noProof/>
              </w:rPr>
            </w:pPr>
            <w:r w:rsidRPr="007660BB">
              <w:rPr>
                <w:noProof/>
              </w:rPr>
              <w:drawing>
                <wp:inline distT="0" distB="0" distL="0" distR="0" wp14:anchorId="6ECC6E82" wp14:editId="33B86358">
                  <wp:extent cx="237393" cy="237393"/>
                  <wp:effectExtent l="0" t="0" r="0" b="0"/>
                  <wp:docPr id="1800426174" name="Graphique 1800426174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845377" name="Graphique 269845377" descr="Coche avec un remplissage uni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17" cy="24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D15B2C6" w14:textId="6FCF665F" w:rsidR="00E52ED0" w:rsidRPr="007660BB" w:rsidRDefault="00E52ED0" w:rsidP="0064135A">
            <w:pPr>
              <w:jc w:val="center"/>
            </w:pPr>
            <w:r w:rsidRPr="007660BB">
              <w:rPr>
                <w:noProof/>
              </w:rPr>
              <w:drawing>
                <wp:inline distT="0" distB="0" distL="0" distR="0" wp14:anchorId="0297336A" wp14:editId="7D9C285F">
                  <wp:extent cx="237393" cy="237393"/>
                  <wp:effectExtent l="0" t="0" r="0" b="0"/>
                  <wp:docPr id="1905924019" name="Graphique 1905924019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845377" name="Graphique 269845377" descr="Coche avec un remplissage uni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17" cy="24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47845DF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62F527F0" w14:textId="488ED735" w:rsidR="00E52ED0" w:rsidRPr="007660BB" w:rsidRDefault="00AC0013" w:rsidP="0064135A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13E46EB2" w14:textId="099934B3" w:rsidR="00E52ED0" w:rsidRPr="007660BB" w:rsidRDefault="00AC0013" w:rsidP="0064135A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1DA129AD" w14:textId="5587748B" w:rsidR="00E52ED0" w:rsidRPr="007660BB" w:rsidRDefault="00AC0013" w:rsidP="0064135A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6E2332A7" w14:textId="330CB56F" w:rsidR="00E52ED0" w:rsidRPr="007660BB" w:rsidRDefault="00AC0013" w:rsidP="00AC0013">
            <w:r>
              <w:t>-</w:t>
            </w:r>
          </w:p>
        </w:tc>
      </w:tr>
      <w:tr w:rsidR="008C117A" w:rsidRPr="007660BB" w14:paraId="3C90726B" w14:textId="26CB2465" w:rsidTr="0064135A">
        <w:trPr>
          <w:trHeight w:val="540"/>
        </w:trPr>
        <w:tc>
          <w:tcPr>
            <w:tcW w:w="0" w:type="auto"/>
            <w:vAlign w:val="center"/>
          </w:tcPr>
          <w:p w14:paraId="639B4509" w14:textId="77777777" w:rsidR="00E52ED0" w:rsidRPr="007660BB" w:rsidRDefault="00E52ED0" w:rsidP="005D75A9">
            <w:pPr>
              <w:jc w:val="center"/>
            </w:pPr>
            <w:r w:rsidRPr="007660BB">
              <w:t>Batterie</w:t>
            </w:r>
          </w:p>
        </w:tc>
        <w:tc>
          <w:tcPr>
            <w:tcW w:w="0" w:type="auto"/>
            <w:vAlign w:val="center"/>
          </w:tcPr>
          <w:p w14:paraId="56B4520B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5EBC5FCA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7BB3A285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356EB5DD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7343A856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059DEF45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16F0DFA5" w14:textId="77777777" w:rsidR="00E52ED0" w:rsidRPr="007660BB" w:rsidRDefault="00E52ED0" w:rsidP="0064135A">
            <w:pPr>
              <w:jc w:val="center"/>
              <w:rPr>
                <w:noProof/>
              </w:rPr>
            </w:pPr>
            <w:r w:rsidRPr="007660BB">
              <w:rPr>
                <w:noProof/>
              </w:rPr>
              <w:t>-</w:t>
            </w:r>
          </w:p>
        </w:tc>
        <w:tc>
          <w:tcPr>
            <w:tcW w:w="0" w:type="auto"/>
            <w:vAlign w:val="center"/>
          </w:tcPr>
          <w:p w14:paraId="31C06B8C" w14:textId="26FD9DDC" w:rsidR="00E52ED0" w:rsidRPr="007660BB" w:rsidRDefault="00E52ED0" w:rsidP="0064135A">
            <w:pPr>
              <w:jc w:val="center"/>
            </w:pPr>
            <w:r w:rsidRPr="007660BB">
              <w:rPr>
                <w:noProof/>
              </w:rPr>
              <w:drawing>
                <wp:inline distT="0" distB="0" distL="0" distR="0" wp14:anchorId="6A9DC93A" wp14:editId="423DB1C7">
                  <wp:extent cx="237393" cy="237393"/>
                  <wp:effectExtent l="0" t="0" r="0" b="0"/>
                  <wp:docPr id="1447459998" name="Graphique 144745999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845377" name="Graphique 269845377" descr="Coche avec un remplissage uni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17" cy="24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DEAB2F3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6FDFECFD" w14:textId="0651DD16" w:rsidR="00E52ED0" w:rsidRPr="007660BB" w:rsidRDefault="00E972C4" w:rsidP="0064135A">
            <w:pPr>
              <w:jc w:val="center"/>
            </w:pPr>
            <w:r>
              <w:rPr>
                <w:noProof/>
              </w:rPr>
              <w:t>-</w:t>
            </w:r>
          </w:p>
        </w:tc>
        <w:tc>
          <w:tcPr>
            <w:tcW w:w="0" w:type="auto"/>
            <w:vAlign w:val="center"/>
          </w:tcPr>
          <w:p w14:paraId="7C93A882" w14:textId="77777777" w:rsidR="00E52ED0" w:rsidRPr="007660BB" w:rsidRDefault="00E52ED0" w:rsidP="0064135A">
            <w:pPr>
              <w:jc w:val="center"/>
              <w:rPr>
                <w:noProof/>
              </w:rPr>
            </w:pPr>
            <w:r w:rsidRPr="007660BB">
              <w:rPr>
                <w:noProof/>
              </w:rPr>
              <w:t>-</w:t>
            </w:r>
          </w:p>
        </w:tc>
        <w:tc>
          <w:tcPr>
            <w:tcW w:w="0" w:type="auto"/>
            <w:vAlign w:val="center"/>
          </w:tcPr>
          <w:p w14:paraId="47B47425" w14:textId="19E18DA3" w:rsidR="00E52ED0" w:rsidRPr="007660BB" w:rsidRDefault="00E972C4" w:rsidP="0064135A">
            <w:pPr>
              <w:jc w:val="center"/>
            </w:pPr>
            <w:r w:rsidRPr="007660BB">
              <w:rPr>
                <w:noProof/>
              </w:rPr>
              <w:drawing>
                <wp:inline distT="0" distB="0" distL="0" distR="0" wp14:anchorId="7D0372A3" wp14:editId="0851E1E9">
                  <wp:extent cx="237393" cy="237393"/>
                  <wp:effectExtent l="0" t="0" r="0" b="0"/>
                  <wp:docPr id="1041605185" name="Graphique 1041605185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845377" name="Graphique 269845377" descr="Coche avec un remplissage uni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17" cy="24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0D87F16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4E9E1D99" w14:textId="2AE2D682" w:rsidR="00E52ED0" w:rsidRPr="007660BB" w:rsidRDefault="00AC0013" w:rsidP="0064135A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313B9120" w14:textId="5B4C134A" w:rsidR="00E52ED0" w:rsidRPr="007660BB" w:rsidRDefault="00AC0013" w:rsidP="0064135A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46CF0EA5" w14:textId="108CE476" w:rsidR="00E52ED0" w:rsidRPr="007660BB" w:rsidRDefault="00AC0013" w:rsidP="0064135A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5A3FF8B4" w14:textId="08254FE6" w:rsidR="00E52ED0" w:rsidRPr="007660BB" w:rsidRDefault="00AC0013" w:rsidP="0064135A">
            <w:pPr>
              <w:jc w:val="center"/>
            </w:pPr>
            <w:r>
              <w:t>-</w:t>
            </w:r>
          </w:p>
        </w:tc>
      </w:tr>
      <w:tr w:rsidR="008C117A" w:rsidRPr="007660BB" w14:paraId="7B5B77BE" w14:textId="0DA42DC8" w:rsidTr="0064135A">
        <w:trPr>
          <w:trHeight w:val="540"/>
        </w:trPr>
        <w:tc>
          <w:tcPr>
            <w:tcW w:w="0" w:type="auto"/>
            <w:vAlign w:val="center"/>
          </w:tcPr>
          <w:p w14:paraId="0C823D6E" w14:textId="77777777" w:rsidR="00E52ED0" w:rsidRPr="007660BB" w:rsidRDefault="00E52ED0" w:rsidP="005D75A9">
            <w:pPr>
              <w:jc w:val="center"/>
            </w:pPr>
            <w:proofErr w:type="spellStart"/>
            <w:r w:rsidRPr="007660BB">
              <w:t>Systick</w:t>
            </w:r>
            <w:proofErr w:type="spellEnd"/>
          </w:p>
        </w:tc>
        <w:tc>
          <w:tcPr>
            <w:tcW w:w="0" w:type="auto"/>
            <w:vAlign w:val="center"/>
          </w:tcPr>
          <w:p w14:paraId="7B7B4E2B" w14:textId="26BC8225" w:rsidR="00E52ED0" w:rsidRPr="007660BB" w:rsidRDefault="00E52ED0" w:rsidP="0064135A">
            <w:pPr>
              <w:jc w:val="center"/>
            </w:pPr>
            <w:r w:rsidRPr="007660BB">
              <w:rPr>
                <w:noProof/>
              </w:rPr>
              <w:drawing>
                <wp:inline distT="0" distB="0" distL="0" distR="0" wp14:anchorId="28D98941" wp14:editId="3C7344DA">
                  <wp:extent cx="237393" cy="237393"/>
                  <wp:effectExtent l="0" t="0" r="0" b="0"/>
                  <wp:docPr id="1187702914" name="Graphique 1187702914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845377" name="Graphique 269845377" descr="Coche avec un remplissage uni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17" cy="24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472C414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01D901DF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7D2969E0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38CFBA7A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1431ADB8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50E225B0" w14:textId="77777777" w:rsidR="00E52ED0" w:rsidRPr="007660BB" w:rsidRDefault="00E52ED0" w:rsidP="0064135A">
            <w:pPr>
              <w:jc w:val="center"/>
              <w:rPr>
                <w:noProof/>
              </w:rPr>
            </w:pPr>
            <w:r w:rsidRPr="007660BB">
              <w:rPr>
                <w:noProof/>
              </w:rPr>
              <w:t>-</w:t>
            </w:r>
          </w:p>
        </w:tc>
        <w:tc>
          <w:tcPr>
            <w:tcW w:w="0" w:type="auto"/>
            <w:vAlign w:val="center"/>
          </w:tcPr>
          <w:p w14:paraId="0ECCB379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5E0DD6F6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53FC8970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1A316103" w14:textId="77777777" w:rsidR="00E52ED0" w:rsidRPr="007660BB" w:rsidRDefault="00E52ED0" w:rsidP="0064135A">
            <w:pPr>
              <w:jc w:val="center"/>
              <w:rPr>
                <w:noProof/>
              </w:rPr>
            </w:pPr>
            <w:r w:rsidRPr="007660BB">
              <w:rPr>
                <w:noProof/>
              </w:rPr>
              <w:t>-</w:t>
            </w:r>
          </w:p>
        </w:tc>
        <w:tc>
          <w:tcPr>
            <w:tcW w:w="0" w:type="auto"/>
            <w:vAlign w:val="center"/>
          </w:tcPr>
          <w:p w14:paraId="736362F7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46D88462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6FA7E194" w14:textId="1A76D38B" w:rsidR="00E52ED0" w:rsidRPr="007660BB" w:rsidRDefault="00AC0013" w:rsidP="0064135A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6CDC18CE" w14:textId="742CC4B9" w:rsidR="00E52ED0" w:rsidRPr="007660BB" w:rsidRDefault="00AC0013" w:rsidP="0064135A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11FD7124" w14:textId="7483F26D" w:rsidR="00E52ED0" w:rsidRPr="007660BB" w:rsidRDefault="00AC0013" w:rsidP="0064135A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6E7CFE63" w14:textId="61AE8457" w:rsidR="00E52ED0" w:rsidRPr="007660BB" w:rsidRDefault="00AC0013" w:rsidP="0064135A">
            <w:pPr>
              <w:jc w:val="center"/>
            </w:pPr>
            <w:r>
              <w:t>-</w:t>
            </w:r>
          </w:p>
        </w:tc>
      </w:tr>
      <w:tr w:rsidR="008C117A" w:rsidRPr="007660BB" w14:paraId="4FD08612" w14:textId="6E141B63" w:rsidTr="0064135A">
        <w:trPr>
          <w:trHeight w:val="540"/>
        </w:trPr>
        <w:tc>
          <w:tcPr>
            <w:tcW w:w="0" w:type="auto"/>
            <w:vAlign w:val="center"/>
          </w:tcPr>
          <w:p w14:paraId="7F0DB38C" w14:textId="77777777" w:rsidR="00E52ED0" w:rsidRPr="007660BB" w:rsidRDefault="00E52ED0" w:rsidP="005D75A9">
            <w:pPr>
              <w:jc w:val="center"/>
            </w:pPr>
            <w:r w:rsidRPr="007660BB">
              <w:t>Bordage</w:t>
            </w:r>
          </w:p>
        </w:tc>
        <w:tc>
          <w:tcPr>
            <w:tcW w:w="0" w:type="auto"/>
            <w:vAlign w:val="center"/>
          </w:tcPr>
          <w:p w14:paraId="4BAE080E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6E77E736" w14:textId="52C7B4C1" w:rsidR="00E52ED0" w:rsidRPr="007660BB" w:rsidRDefault="008C117A" w:rsidP="0064135A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08EDF290" w14:textId="1F76D999" w:rsidR="00E52ED0" w:rsidRPr="007660BB" w:rsidRDefault="008C117A" w:rsidP="0064135A">
            <w:pPr>
              <w:jc w:val="center"/>
            </w:pPr>
            <w:r w:rsidRPr="007660BB">
              <w:rPr>
                <w:noProof/>
              </w:rPr>
              <w:drawing>
                <wp:inline distT="0" distB="0" distL="0" distR="0" wp14:anchorId="2D86923B" wp14:editId="1EA4BE7F">
                  <wp:extent cx="237393" cy="237393"/>
                  <wp:effectExtent l="0" t="0" r="0" b="0"/>
                  <wp:docPr id="1314760093" name="Graphique 1314760093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845377" name="Graphique 269845377" descr="Coche avec un remplissage uni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17" cy="24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B7F402D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4BCDCB39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30FA317C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09492B7B" w14:textId="77777777" w:rsidR="00E52ED0" w:rsidRPr="007660BB" w:rsidRDefault="00E52ED0" w:rsidP="0064135A">
            <w:pPr>
              <w:jc w:val="center"/>
              <w:rPr>
                <w:noProof/>
              </w:rPr>
            </w:pPr>
            <w:r w:rsidRPr="007660BB">
              <w:rPr>
                <w:noProof/>
              </w:rPr>
              <w:t>-</w:t>
            </w:r>
          </w:p>
        </w:tc>
        <w:tc>
          <w:tcPr>
            <w:tcW w:w="0" w:type="auto"/>
            <w:vAlign w:val="center"/>
          </w:tcPr>
          <w:p w14:paraId="5715C175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78AB930C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693522A0" w14:textId="44F46175" w:rsidR="00E52ED0" w:rsidRPr="007660BB" w:rsidRDefault="00E52ED0" w:rsidP="0064135A">
            <w:pPr>
              <w:jc w:val="center"/>
            </w:pPr>
            <w:r w:rsidRPr="007660BB">
              <w:rPr>
                <w:noProof/>
              </w:rPr>
              <w:drawing>
                <wp:inline distT="0" distB="0" distL="0" distR="0" wp14:anchorId="6E4BA542" wp14:editId="670FDA6C">
                  <wp:extent cx="237393" cy="237393"/>
                  <wp:effectExtent l="0" t="0" r="0" b="0"/>
                  <wp:docPr id="1949488509" name="Graphique 1949488509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845377" name="Graphique 269845377" descr="Coche avec un remplissage uni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17" cy="24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67E4A4A" w14:textId="77777777" w:rsidR="00E52ED0" w:rsidRPr="007660BB" w:rsidRDefault="00E52ED0" w:rsidP="0064135A">
            <w:pPr>
              <w:jc w:val="center"/>
              <w:rPr>
                <w:noProof/>
              </w:rPr>
            </w:pPr>
            <w:r w:rsidRPr="007660BB">
              <w:rPr>
                <w:noProof/>
              </w:rPr>
              <w:t>-</w:t>
            </w:r>
          </w:p>
        </w:tc>
        <w:tc>
          <w:tcPr>
            <w:tcW w:w="0" w:type="auto"/>
            <w:vAlign w:val="center"/>
          </w:tcPr>
          <w:p w14:paraId="25F4BD85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3917597B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3998B69F" w14:textId="5B9E3CAF" w:rsidR="00E52ED0" w:rsidRPr="007660BB" w:rsidRDefault="00AC0013" w:rsidP="0064135A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720C12D2" w14:textId="10AA668C" w:rsidR="00E52ED0" w:rsidRPr="007660BB" w:rsidRDefault="00AC0013" w:rsidP="0064135A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5D18BAC8" w14:textId="04F83E4E" w:rsidR="00E52ED0" w:rsidRPr="007660BB" w:rsidRDefault="00AC0013" w:rsidP="0064135A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146B8D7E" w14:textId="1F6E3330" w:rsidR="00E52ED0" w:rsidRPr="007660BB" w:rsidRDefault="00AC0013" w:rsidP="0064135A">
            <w:pPr>
              <w:jc w:val="center"/>
            </w:pPr>
            <w:r>
              <w:t>-</w:t>
            </w:r>
          </w:p>
        </w:tc>
      </w:tr>
      <w:tr w:rsidR="008C117A" w:rsidRPr="007660BB" w14:paraId="51B8AF41" w14:textId="57D57768" w:rsidTr="0064135A">
        <w:trPr>
          <w:trHeight w:val="540"/>
        </w:trPr>
        <w:tc>
          <w:tcPr>
            <w:tcW w:w="0" w:type="auto"/>
            <w:vAlign w:val="center"/>
          </w:tcPr>
          <w:p w14:paraId="0DB437D5" w14:textId="77777777" w:rsidR="00E52ED0" w:rsidRPr="007660BB" w:rsidRDefault="00E52ED0" w:rsidP="005D75A9">
            <w:pPr>
              <w:jc w:val="center"/>
            </w:pPr>
            <w:r w:rsidRPr="007660BB">
              <w:t>Girouette</w:t>
            </w:r>
          </w:p>
        </w:tc>
        <w:tc>
          <w:tcPr>
            <w:tcW w:w="0" w:type="auto"/>
            <w:vAlign w:val="center"/>
          </w:tcPr>
          <w:p w14:paraId="55CEB14E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7574EFC0" w14:textId="2CE41F90" w:rsidR="00E52ED0" w:rsidRPr="007660BB" w:rsidRDefault="008C117A" w:rsidP="0064135A">
            <w:pPr>
              <w:jc w:val="center"/>
            </w:pPr>
            <w:r w:rsidRPr="007660BB">
              <w:rPr>
                <w:noProof/>
              </w:rPr>
              <w:drawing>
                <wp:inline distT="0" distB="0" distL="0" distR="0" wp14:anchorId="469B902F" wp14:editId="58F72FBE">
                  <wp:extent cx="237393" cy="237393"/>
                  <wp:effectExtent l="0" t="0" r="0" b="0"/>
                  <wp:docPr id="40585164" name="Graphique 40585164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845377" name="Graphique 269845377" descr="Coche avec un remplissage uni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17" cy="24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21E809A" w14:textId="5FDAFDA2" w:rsidR="00E52ED0" w:rsidRPr="007660BB" w:rsidRDefault="008C117A" w:rsidP="0064135A">
            <w:pPr>
              <w:jc w:val="center"/>
            </w:pPr>
            <w:r>
              <w:rPr>
                <w:noProof/>
              </w:rPr>
              <w:t>-</w:t>
            </w:r>
          </w:p>
        </w:tc>
        <w:tc>
          <w:tcPr>
            <w:tcW w:w="0" w:type="auto"/>
            <w:vAlign w:val="center"/>
          </w:tcPr>
          <w:p w14:paraId="0738647F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197419BB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160BDA40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5FC08F62" w14:textId="77777777" w:rsidR="00E52ED0" w:rsidRPr="007660BB" w:rsidRDefault="00E52ED0" w:rsidP="0064135A">
            <w:pPr>
              <w:jc w:val="center"/>
              <w:rPr>
                <w:noProof/>
              </w:rPr>
            </w:pPr>
            <w:r w:rsidRPr="007660BB">
              <w:rPr>
                <w:noProof/>
              </w:rPr>
              <w:t>-</w:t>
            </w:r>
          </w:p>
        </w:tc>
        <w:tc>
          <w:tcPr>
            <w:tcW w:w="0" w:type="auto"/>
            <w:vAlign w:val="center"/>
          </w:tcPr>
          <w:p w14:paraId="79497D09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134ECBB1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50E8FDDF" w14:textId="39C27E36" w:rsidR="00E52ED0" w:rsidRPr="007660BB" w:rsidRDefault="00DD20AD" w:rsidP="0064135A">
            <w:pPr>
              <w:jc w:val="center"/>
            </w:pPr>
            <w:r w:rsidRPr="007660BB">
              <w:rPr>
                <w:noProof/>
              </w:rPr>
              <w:drawing>
                <wp:inline distT="0" distB="0" distL="0" distR="0" wp14:anchorId="7570BCC6" wp14:editId="0106EBFF">
                  <wp:extent cx="237393" cy="237393"/>
                  <wp:effectExtent l="0" t="0" r="0" b="0"/>
                  <wp:docPr id="2139788452" name="Graphique 2139788452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845377" name="Graphique 269845377" descr="Coche avec un remplissage uni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17" cy="24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560332C" w14:textId="77777777" w:rsidR="00E52ED0" w:rsidRPr="007660BB" w:rsidRDefault="00E52ED0" w:rsidP="0064135A">
            <w:pPr>
              <w:jc w:val="center"/>
              <w:rPr>
                <w:noProof/>
              </w:rPr>
            </w:pPr>
            <w:r w:rsidRPr="007660BB">
              <w:rPr>
                <w:noProof/>
              </w:rPr>
              <w:t>-</w:t>
            </w:r>
          </w:p>
        </w:tc>
        <w:tc>
          <w:tcPr>
            <w:tcW w:w="0" w:type="auto"/>
            <w:vAlign w:val="center"/>
          </w:tcPr>
          <w:p w14:paraId="2697ECB0" w14:textId="612355BD" w:rsidR="00E52ED0" w:rsidRPr="007660BB" w:rsidRDefault="00E52ED0" w:rsidP="0064135A">
            <w:pPr>
              <w:jc w:val="center"/>
            </w:pPr>
            <w:r w:rsidRPr="007660BB">
              <w:rPr>
                <w:noProof/>
              </w:rPr>
              <w:drawing>
                <wp:inline distT="0" distB="0" distL="0" distR="0" wp14:anchorId="239D22DB" wp14:editId="5E4EF450">
                  <wp:extent cx="237393" cy="237393"/>
                  <wp:effectExtent l="0" t="0" r="0" b="0"/>
                  <wp:docPr id="550902303" name="Graphique 550902303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845377" name="Graphique 269845377" descr="Coche avec un remplissage uni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17" cy="24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D5FDD47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vAlign w:val="center"/>
          </w:tcPr>
          <w:p w14:paraId="2F6C6869" w14:textId="608AE076" w:rsidR="00E52ED0" w:rsidRPr="007660BB" w:rsidRDefault="00AC0013" w:rsidP="0064135A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40BA0178" w14:textId="73A80A92" w:rsidR="00E52ED0" w:rsidRPr="007660BB" w:rsidRDefault="00AC0013" w:rsidP="0064135A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4619D5E6" w14:textId="427AEFCE" w:rsidR="00E52ED0" w:rsidRPr="007660BB" w:rsidRDefault="00AC0013" w:rsidP="0064135A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3352AB25" w14:textId="09E7DF4D" w:rsidR="00E52ED0" w:rsidRPr="007660BB" w:rsidRDefault="00AC0013" w:rsidP="0064135A">
            <w:pPr>
              <w:jc w:val="center"/>
            </w:pPr>
            <w:r>
              <w:t>-</w:t>
            </w:r>
          </w:p>
        </w:tc>
      </w:tr>
      <w:tr w:rsidR="00CC0E30" w:rsidRPr="007660BB" w14:paraId="4343BB4B" w14:textId="1839FA21" w:rsidTr="00CC0E30">
        <w:trPr>
          <w:trHeight w:val="540"/>
        </w:trPr>
        <w:tc>
          <w:tcPr>
            <w:tcW w:w="0" w:type="auto"/>
            <w:shd w:val="clear" w:color="auto" w:fill="auto"/>
            <w:vAlign w:val="center"/>
          </w:tcPr>
          <w:p w14:paraId="35282EE0" w14:textId="77777777" w:rsidR="00E52ED0" w:rsidRPr="007660BB" w:rsidRDefault="00E52ED0" w:rsidP="005D75A9">
            <w:pPr>
              <w:jc w:val="center"/>
            </w:pPr>
            <w:r w:rsidRPr="007660BB">
              <w:t>Horloge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9B0E2E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7BED81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532BD4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C5462D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21DE07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4F766D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7F232B" w14:textId="77777777" w:rsidR="00E52ED0" w:rsidRPr="007660BB" w:rsidRDefault="00E52ED0" w:rsidP="0064135A">
            <w:pPr>
              <w:jc w:val="center"/>
              <w:rPr>
                <w:noProof/>
              </w:rPr>
            </w:pPr>
            <w:r w:rsidRPr="007660BB">
              <w:rPr>
                <w:noProof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74EDDB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D5BE1A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EAD998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AA5025" w14:textId="77777777" w:rsidR="00E52ED0" w:rsidRPr="007660BB" w:rsidRDefault="00E52ED0" w:rsidP="0064135A">
            <w:pPr>
              <w:jc w:val="center"/>
              <w:rPr>
                <w:noProof/>
              </w:rPr>
            </w:pPr>
            <w:r w:rsidRPr="007660BB">
              <w:rPr>
                <w:noProof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D1708F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D804F9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53E1DA" w14:textId="4A63EE72" w:rsidR="00E52ED0" w:rsidRPr="007660BB" w:rsidRDefault="00AC0013" w:rsidP="0064135A">
            <w:pPr>
              <w:jc w:val="center"/>
            </w:pPr>
            <w:r w:rsidRPr="007660BB">
              <w:rPr>
                <w:noProof/>
              </w:rPr>
              <w:drawing>
                <wp:inline distT="0" distB="0" distL="0" distR="0" wp14:anchorId="76BF5D15" wp14:editId="2662EE62">
                  <wp:extent cx="237393" cy="237393"/>
                  <wp:effectExtent l="0" t="0" r="0" b="0"/>
                  <wp:docPr id="793120860" name="Graphique 793120860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845377" name="Graphique 269845377" descr="Coche avec un remplissage uni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17" cy="24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EAFFEA" w14:textId="40A4218E" w:rsidR="00E52ED0" w:rsidRPr="007660BB" w:rsidRDefault="00AC0013" w:rsidP="0064135A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75E123" w14:textId="014E97E4" w:rsidR="00E52ED0" w:rsidRPr="007660BB" w:rsidRDefault="00AC0013" w:rsidP="0064135A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3D7718" w14:textId="0F033A7F" w:rsidR="00E52ED0" w:rsidRPr="007660BB" w:rsidRDefault="00AC0013" w:rsidP="0064135A">
            <w:pPr>
              <w:jc w:val="center"/>
            </w:pPr>
            <w:r>
              <w:t>-</w:t>
            </w:r>
          </w:p>
        </w:tc>
      </w:tr>
      <w:tr w:rsidR="00CC0E30" w:rsidRPr="007660BB" w14:paraId="32803A91" w14:textId="664D0EE9" w:rsidTr="00CC0E30">
        <w:trPr>
          <w:trHeight w:val="540"/>
        </w:trPr>
        <w:tc>
          <w:tcPr>
            <w:tcW w:w="0" w:type="auto"/>
            <w:shd w:val="clear" w:color="auto" w:fill="auto"/>
            <w:vAlign w:val="center"/>
          </w:tcPr>
          <w:p w14:paraId="1875093C" w14:textId="77777777" w:rsidR="00E52ED0" w:rsidRPr="007660BB" w:rsidRDefault="00E52ED0" w:rsidP="005D75A9">
            <w:pPr>
              <w:jc w:val="center"/>
            </w:pPr>
            <w:r w:rsidRPr="007660BB">
              <w:t>Accéléromètre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F0063B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2BF18D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DEB28C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74764F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EB7930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94DAA9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957662" w14:textId="77777777" w:rsidR="00E52ED0" w:rsidRPr="007660BB" w:rsidRDefault="00E52ED0" w:rsidP="0064135A">
            <w:pPr>
              <w:jc w:val="center"/>
              <w:rPr>
                <w:noProof/>
              </w:rPr>
            </w:pPr>
            <w:r w:rsidRPr="007660BB">
              <w:rPr>
                <w:noProof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EB8A81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2D6F33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0FC66E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3C27B4" w14:textId="77777777" w:rsidR="00E52ED0" w:rsidRPr="007660BB" w:rsidRDefault="00E52ED0" w:rsidP="0064135A">
            <w:pPr>
              <w:jc w:val="center"/>
              <w:rPr>
                <w:noProof/>
              </w:rPr>
            </w:pPr>
            <w:r w:rsidRPr="007660BB">
              <w:rPr>
                <w:noProof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CBF1A4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0204D5" w14:textId="77777777" w:rsidR="00E52ED0" w:rsidRPr="007660BB" w:rsidRDefault="00E52ED0" w:rsidP="0064135A">
            <w:pPr>
              <w:jc w:val="center"/>
            </w:pPr>
            <w:r w:rsidRPr="007660BB"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EA40A0" w14:textId="73BF0391" w:rsidR="00E52ED0" w:rsidRPr="007660BB" w:rsidRDefault="00AC0013" w:rsidP="0064135A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3427A8" w14:textId="01F8CB83" w:rsidR="00E52ED0" w:rsidRPr="007660BB" w:rsidRDefault="00AC0013" w:rsidP="0064135A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EE1F3C" w14:textId="7F7DD391" w:rsidR="00E52ED0" w:rsidRPr="007660BB" w:rsidRDefault="00AC0013" w:rsidP="0064135A">
            <w:pPr>
              <w:jc w:val="center"/>
            </w:pPr>
            <w:r w:rsidRPr="007660BB">
              <w:rPr>
                <w:noProof/>
              </w:rPr>
              <w:drawing>
                <wp:inline distT="0" distB="0" distL="0" distR="0" wp14:anchorId="192A6C25" wp14:editId="0B8394B2">
                  <wp:extent cx="237393" cy="237393"/>
                  <wp:effectExtent l="0" t="0" r="0" b="0"/>
                  <wp:docPr id="943838260" name="Graphique 943838260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845377" name="Graphique 269845377" descr="Coche avec un remplissage uni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17" cy="24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41FB4E" w14:textId="27875CE3" w:rsidR="00E52ED0" w:rsidRPr="007660BB" w:rsidRDefault="00AC0013" w:rsidP="0064135A">
            <w:pPr>
              <w:jc w:val="center"/>
            </w:pPr>
            <w:r>
              <w:t>-</w:t>
            </w:r>
          </w:p>
        </w:tc>
      </w:tr>
    </w:tbl>
    <w:p w14:paraId="2A1BABD5" w14:textId="04669D3F" w:rsidR="00771953" w:rsidRDefault="00771953" w:rsidP="00271CD6">
      <w:pPr>
        <w:pStyle w:val="Titre1"/>
        <w:rPr>
          <w:rStyle w:val="Accentuationlgre"/>
          <w:i w:val="0"/>
          <w:iCs w:val="0"/>
          <w:sz w:val="36"/>
          <w:szCs w:val="22"/>
          <w:u w:val="none"/>
        </w:rPr>
      </w:pPr>
    </w:p>
    <w:p w14:paraId="14421914" w14:textId="77777777" w:rsidR="008F4A08" w:rsidRDefault="008F4A08" w:rsidP="008F4A08">
      <w:pPr>
        <w:pStyle w:val="Titre1"/>
      </w:pPr>
      <w:r>
        <w:t>Liste des IO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85"/>
        <w:gridCol w:w="2925"/>
        <w:gridCol w:w="1723"/>
        <w:gridCol w:w="942"/>
        <w:gridCol w:w="1687"/>
      </w:tblGrid>
      <w:tr w:rsidR="009629CC" w:rsidRPr="00F47E09" w14:paraId="54E0E384" w14:textId="77777777" w:rsidTr="009745E3">
        <w:trPr>
          <w:trHeight w:val="340"/>
        </w:trPr>
        <w:tc>
          <w:tcPr>
            <w:tcW w:w="0" w:type="auto"/>
            <w:vAlign w:val="center"/>
          </w:tcPr>
          <w:p w14:paraId="39BB1007" w14:textId="77777777" w:rsidR="00F47E09" w:rsidRPr="00F47E09" w:rsidRDefault="00F47E09" w:rsidP="00034668">
            <w:pPr>
              <w:jc w:val="center"/>
            </w:pPr>
            <w:r w:rsidRPr="00F47E09">
              <w:t>Services\IO</w:t>
            </w:r>
          </w:p>
        </w:tc>
        <w:tc>
          <w:tcPr>
            <w:tcW w:w="0" w:type="auto"/>
            <w:vAlign w:val="center"/>
          </w:tcPr>
          <w:p w14:paraId="5862B27C" w14:textId="77777777" w:rsidR="00F47E09" w:rsidRPr="00F47E09" w:rsidRDefault="00F47E09" w:rsidP="00034668">
            <w:pPr>
              <w:jc w:val="center"/>
            </w:pPr>
            <w:r w:rsidRPr="00F47E09">
              <w:t>Détail</w:t>
            </w:r>
          </w:p>
        </w:tc>
        <w:tc>
          <w:tcPr>
            <w:tcW w:w="0" w:type="auto"/>
            <w:vAlign w:val="center"/>
          </w:tcPr>
          <w:p w14:paraId="5D6625FF" w14:textId="77777777" w:rsidR="00F47E09" w:rsidRPr="00F47E09" w:rsidRDefault="00F47E09" w:rsidP="00034668">
            <w:pPr>
              <w:jc w:val="center"/>
            </w:pPr>
            <w:proofErr w:type="spellStart"/>
            <w:r w:rsidRPr="00F47E09">
              <w:t>Alternate</w:t>
            </w:r>
            <w:proofErr w:type="spellEnd"/>
            <w:r w:rsidRPr="00F47E09">
              <w:t xml:space="preserve"> </w:t>
            </w:r>
            <w:proofErr w:type="spellStart"/>
            <w:r w:rsidRPr="00F47E09">
              <w:t>Function</w:t>
            </w:r>
            <w:proofErr w:type="spellEnd"/>
          </w:p>
        </w:tc>
        <w:tc>
          <w:tcPr>
            <w:tcW w:w="0" w:type="auto"/>
            <w:vAlign w:val="center"/>
          </w:tcPr>
          <w:p w14:paraId="32CC9781" w14:textId="77777777" w:rsidR="00F47E09" w:rsidRPr="00F47E09" w:rsidRDefault="00F47E09" w:rsidP="00034668">
            <w:pPr>
              <w:jc w:val="center"/>
            </w:pPr>
            <w:r w:rsidRPr="00F47E09">
              <w:t>Pin Name</w:t>
            </w:r>
          </w:p>
        </w:tc>
        <w:tc>
          <w:tcPr>
            <w:tcW w:w="0" w:type="auto"/>
            <w:vAlign w:val="center"/>
          </w:tcPr>
          <w:p w14:paraId="6DDD10F8" w14:textId="77777777" w:rsidR="00F47E09" w:rsidRPr="00F47E09" w:rsidRDefault="00F47E09" w:rsidP="00034668">
            <w:pPr>
              <w:jc w:val="center"/>
            </w:pPr>
            <w:r w:rsidRPr="00F47E09">
              <w:t>Configuration IO</w:t>
            </w:r>
          </w:p>
        </w:tc>
      </w:tr>
      <w:tr w:rsidR="009629CC" w:rsidRPr="00F47E09" w14:paraId="7A674D9E" w14:textId="77777777" w:rsidTr="009745E3">
        <w:trPr>
          <w:trHeight w:val="340"/>
        </w:trPr>
        <w:tc>
          <w:tcPr>
            <w:tcW w:w="0" w:type="auto"/>
            <w:vMerge w:val="restart"/>
            <w:vAlign w:val="center"/>
          </w:tcPr>
          <w:p w14:paraId="52852EAC" w14:textId="77777777" w:rsidR="00F47E09" w:rsidRPr="00F47E09" w:rsidRDefault="00F47E09" w:rsidP="00034668">
            <w:pPr>
              <w:jc w:val="center"/>
            </w:pPr>
            <w:r w:rsidRPr="00F47E09">
              <w:t>Communication</w:t>
            </w:r>
          </w:p>
        </w:tc>
        <w:tc>
          <w:tcPr>
            <w:tcW w:w="0" w:type="auto"/>
            <w:vMerge w:val="restart"/>
            <w:vAlign w:val="center"/>
          </w:tcPr>
          <w:p w14:paraId="5A5C4FA7" w14:textId="77777777" w:rsidR="00F47E09" w:rsidRPr="00F47E09" w:rsidRDefault="00F47E09" w:rsidP="00034668">
            <w:pPr>
              <w:jc w:val="center"/>
            </w:pPr>
            <w:r w:rsidRPr="00F47E09">
              <w:t>Transmission/Réception USART</w:t>
            </w:r>
          </w:p>
        </w:tc>
        <w:tc>
          <w:tcPr>
            <w:tcW w:w="0" w:type="auto"/>
            <w:vAlign w:val="center"/>
          </w:tcPr>
          <w:p w14:paraId="2268AB56" w14:textId="77777777" w:rsidR="00F47E09" w:rsidRPr="00F47E09" w:rsidRDefault="00F47E09" w:rsidP="00034668">
            <w:pPr>
              <w:jc w:val="center"/>
            </w:pPr>
            <w:r w:rsidRPr="00F47E09">
              <w:t>USART3_TX</w:t>
            </w:r>
          </w:p>
        </w:tc>
        <w:tc>
          <w:tcPr>
            <w:tcW w:w="0" w:type="auto"/>
            <w:vAlign w:val="center"/>
          </w:tcPr>
          <w:p w14:paraId="2481CAC6" w14:textId="77777777" w:rsidR="00F47E09" w:rsidRPr="00F47E09" w:rsidRDefault="00F47E09" w:rsidP="00034668">
            <w:pPr>
              <w:jc w:val="center"/>
            </w:pPr>
            <w:r w:rsidRPr="00F47E09">
              <w:t>PB10</w:t>
            </w:r>
          </w:p>
        </w:tc>
        <w:tc>
          <w:tcPr>
            <w:tcW w:w="0" w:type="auto"/>
            <w:vAlign w:val="center"/>
          </w:tcPr>
          <w:p w14:paraId="224CE12D" w14:textId="77777777" w:rsidR="00F47E09" w:rsidRPr="00F47E09" w:rsidRDefault="00F47E09" w:rsidP="00034668">
            <w:pPr>
              <w:jc w:val="center"/>
            </w:pPr>
            <w:proofErr w:type="spellStart"/>
            <w:r w:rsidRPr="00F47E09">
              <w:t>AltOut_Ppull</w:t>
            </w:r>
            <w:proofErr w:type="spellEnd"/>
          </w:p>
        </w:tc>
      </w:tr>
      <w:tr w:rsidR="009629CC" w:rsidRPr="00F47E09" w14:paraId="0E8261B5" w14:textId="77777777" w:rsidTr="009745E3">
        <w:trPr>
          <w:trHeight w:val="340"/>
        </w:trPr>
        <w:tc>
          <w:tcPr>
            <w:tcW w:w="0" w:type="auto"/>
            <w:vMerge/>
            <w:vAlign w:val="center"/>
          </w:tcPr>
          <w:p w14:paraId="6819912B" w14:textId="77777777" w:rsidR="00F47E09" w:rsidRPr="00F47E09" w:rsidRDefault="00F47E09" w:rsidP="00034668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7E318AE" w14:textId="77777777" w:rsidR="00F47E09" w:rsidRPr="00F47E09" w:rsidRDefault="00F47E09" w:rsidP="00034668">
            <w:pPr>
              <w:jc w:val="center"/>
            </w:pPr>
          </w:p>
        </w:tc>
        <w:tc>
          <w:tcPr>
            <w:tcW w:w="0" w:type="auto"/>
            <w:vAlign w:val="center"/>
          </w:tcPr>
          <w:p w14:paraId="1E36A0EE" w14:textId="77777777" w:rsidR="00F47E09" w:rsidRPr="00F47E09" w:rsidRDefault="00F47E09" w:rsidP="00034668">
            <w:pPr>
              <w:jc w:val="center"/>
            </w:pPr>
            <w:r w:rsidRPr="00F47E09">
              <w:t>USART3_RX</w:t>
            </w:r>
          </w:p>
        </w:tc>
        <w:tc>
          <w:tcPr>
            <w:tcW w:w="0" w:type="auto"/>
            <w:vAlign w:val="center"/>
          </w:tcPr>
          <w:p w14:paraId="30C89C82" w14:textId="77777777" w:rsidR="00F47E09" w:rsidRPr="00F47E09" w:rsidRDefault="00F47E09" w:rsidP="00034668">
            <w:pPr>
              <w:jc w:val="center"/>
            </w:pPr>
            <w:r w:rsidRPr="00F47E09">
              <w:t>PB11</w:t>
            </w:r>
          </w:p>
        </w:tc>
        <w:tc>
          <w:tcPr>
            <w:tcW w:w="0" w:type="auto"/>
            <w:vAlign w:val="center"/>
          </w:tcPr>
          <w:p w14:paraId="1B28FD19" w14:textId="77777777" w:rsidR="00F47E09" w:rsidRPr="00F47E09" w:rsidRDefault="00F47E09" w:rsidP="00034668">
            <w:pPr>
              <w:jc w:val="center"/>
            </w:pPr>
            <w:proofErr w:type="spellStart"/>
            <w:r w:rsidRPr="00F47E09">
              <w:t>In_Floating</w:t>
            </w:r>
            <w:proofErr w:type="spellEnd"/>
          </w:p>
        </w:tc>
      </w:tr>
      <w:tr w:rsidR="009629CC" w:rsidRPr="00F47E09" w14:paraId="72E2B5E0" w14:textId="77777777" w:rsidTr="009745E3">
        <w:trPr>
          <w:trHeight w:val="340"/>
        </w:trPr>
        <w:tc>
          <w:tcPr>
            <w:tcW w:w="0" w:type="auto"/>
            <w:vMerge w:val="restart"/>
            <w:vAlign w:val="center"/>
          </w:tcPr>
          <w:p w14:paraId="3AEB0404" w14:textId="77777777" w:rsidR="00F47E09" w:rsidRPr="00F47E09" w:rsidRDefault="00F47E09" w:rsidP="00034668">
            <w:pPr>
              <w:jc w:val="center"/>
            </w:pPr>
            <w:r w:rsidRPr="00F47E09">
              <w:t>Rotation</w:t>
            </w:r>
          </w:p>
        </w:tc>
        <w:tc>
          <w:tcPr>
            <w:tcW w:w="0" w:type="auto"/>
            <w:vAlign w:val="center"/>
          </w:tcPr>
          <w:p w14:paraId="6505EE2F" w14:textId="77777777" w:rsidR="00F47E09" w:rsidRPr="00F47E09" w:rsidRDefault="00F47E09" w:rsidP="00034668">
            <w:pPr>
              <w:jc w:val="center"/>
            </w:pPr>
            <w:r w:rsidRPr="00F47E09">
              <w:t>Sens de la rotation</w:t>
            </w:r>
          </w:p>
        </w:tc>
        <w:tc>
          <w:tcPr>
            <w:tcW w:w="0" w:type="auto"/>
            <w:vAlign w:val="center"/>
          </w:tcPr>
          <w:p w14:paraId="2F8F6E05" w14:textId="77777777" w:rsidR="00F47E09" w:rsidRPr="00F47E09" w:rsidRDefault="00F47E09" w:rsidP="00034668">
            <w:pPr>
              <w:jc w:val="center"/>
            </w:pPr>
            <w:r w:rsidRPr="00F47E09">
              <w:t>-</w:t>
            </w:r>
          </w:p>
        </w:tc>
        <w:tc>
          <w:tcPr>
            <w:tcW w:w="0" w:type="auto"/>
            <w:vAlign w:val="center"/>
          </w:tcPr>
          <w:p w14:paraId="2C7C93B4" w14:textId="77777777" w:rsidR="00F47E09" w:rsidRPr="00F47E09" w:rsidRDefault="00F47E09" w:rsidP="00034668">
            <w:pPr>
              <w:jc w:val="center"/>
            </w:pPr>
            <w:r w:rsidRPr="00F47E09">
              <w:t>PC6</w:t>
            </w:r>
          </w:p>
        </w:tc>
        <w:tc>
          <w:tcPr>
            <w:tcW w:w="0" w:type="auto"/>
            <w:vAlign w:val="center"/>
          </w:tcPr>
          <w:p w14:paraId="423B2AB8" w14:textId="77777777" w:rsidR="00F47E09" w:rsidRPr="00F47E09" w:rsidRDefault="00F47E09" w:rsidP="00034668">
            <w:pPr>
              <w:jc w:val="center"/>
            </w:pPr>
            <w:proofErr w:type="spellStart"/>
            <w:r w:rsidRPr="00F47E09">
              <w:t>Out_Ppull</w:t>
            </w:r>
            <w:proofErr w:type="spellEnd"/>
          </w:p>
        </w:tc>
      </w:tr>
      <w:tr w:rsidR="009629CC" w:rsidRPr="00F47E09" w14:paraId="6D6BBEFE" w14:textId="77777777" w:rsidTr="009745E3">
        <w:trPr>
          <w:trHeight w:val="340"/>
        </w:trPr>
        <w:tc>
          <w:tcPr>
            <w:tcW w:w="0" w:type="auto"/>
            <w:vMerge/>
            <w:vAlign w:val="center"/>
          </w:tcPr>
          <w:p w14:paraId="7E6834D4" w14:textId="77777777" w:rsidR="00F47E09" w:rsidRPr="00F47E09" w:rsidRDefault="00F47E09" w:rsidP="00034668">
            <w:pPr>
              <w:jc w:val="center"/>
            </w:pPr>
          </w:p>
        </w:tc>
        <w:tc>
          <w:tcPr>
            <w:tcW w:w="0" w:type="auto"/>
            <w:vAlign w:val="center"/>
          </w:tcPr>
          <w:p w14:paraId="7EBF9CED" w14:textId="77777777" w:rsidR="00F47E09" w:rsidRPr="00F47E09" w:rsidRDefault="00F47E09" w:rsidP="00034668">
            <w:pPr>
              <w:jc w:val="center"/>
            </w:pPr>
            <w:r w:rsidRPr="00F47E09">
              <w:t>Vitesse de la rotation (PWM)</w:t>
            </w:r>
          </w:p>
        </w:tc>
        <w:tc>
          <w:tcPr>
            <w:tcW w:w="0" w:type="auto"/>
            <w:vAlign w:val="center"/>
          </w:tcPr>
          <w:p w14:paraId="17F4304E" w14:textId="77777777" w:rsidR="00F47E09" w:rsidRPr="00F47E09" w:rsidRDefault="00F47E09" w:rsidP="00034668">
            <w:pPr>
              <w:jc w:val="center"/>
            </w:pPr>
            <w:r w:rsidRPr="00F47E09">
              <w:t>TIM4_CH3</w:t>
            </w:r>
          </w:p>
        </w:tc>
        <w:tc>
          <w:tcPr>
            <w:tcW w:w="0" w:type="auto"/>
            <w:vAlign w:val="center"/>
          </w:tcPr>
          <w:p w14:paraId="0DEDCBB9" w14:textId="77777777" w:rsidR="00F47E09" w:rsidRPr="00F47E09" w:rsidRDefault="00F47E09" w:rsidP="00034668">
            <w:pPr>
              <w:jc w:val="center"/>
            </w:pPr>
            <w:r w:rsidRPr="00F47E09">
              <w:t>PB8</w:t>
            </w:r>
          </w:p>
        </w:tc>
        <w:tc>
          <w:tcPr>
            <w:tcW w:w="0" w:type="auto"/>
            <w:vAlign w:val="center"/>
          </w:tcPr>
          <w:p w14:paraId="76AD3233" w14:textId="77777777" w:rsidR="00F47E09" w:rsidRPr="00F47E09" w:rsidRDefault="00F47E09" w:rsidP="00034668">
            <w:pPr>
              <w:jc w:val="center"/>
            </w:pPr>
            <w:proofErr w:type="spellStart"/>
            <w:r w:rsidRPr="00F47E09">
              <w:t>AltOut_Ppull</w:t>
            </w:r>
            <w:proofErr w:type="spellEnd"/>
          </w:p>
        </w:tc>
      </w:tr>
      <w:tr w:rsidR="009629CC" w:rsidRPr="00F47E09" w14:paraId="367AA259" w14:textId="77777777" w:rsidTr="009745E3">
        <w:trPr>
          <w:trHeight w:val="340"/>
        </w:trPr>
        <w:tc>
          <w:tcPr>
            <w:tcW w:w="0" w:type="auto"/>
            <w:vAlign w:val="center"/>
          </w:tcPr>
          <w:p w14:paraId="598B08D6" w14:textId="77777777" w:rsidR="00F47E09" w:rsidRPr="00F47E09" w:rsidRDefault="00F47E09" w:rsidP="00034668">
            <w:pPr>
              <w:jc w:val="center"/>
            </w:pPr>
            <w:r w:rsidRPr="00F47E09">
              <w:t>Batterie</w:t>
            </w:r>
          </w:p>
        </w:tc>
        <w:tc>
          <w:tcPr>
            <w:tcW w:w="0" w:type="auto"/>
            <w:vAlign w:val="center"/>
          </w:tcPr>
          <w:p w14:paraId="45DEEF9B" w14:textId="77777777" w:rsidR="00F47E09" w:rsidRPr="00F47E09" w:rsidRDefault="00F47E09" w:rsidP="00034668">
            <w:pPr>
              <w:jc w:val="center"/>
            </w:pPr>
            <w:r w:rsidRPr="00F47E09">
              <w:t>Lecture analogique (ADC)</w:t>
            </w:r>
          </w:p>
        </w:tc>
        <w:tc>
          <w:tcPr>
            <w:tcW w:w="0" w:type="auto"/>
            <w:vAlign w:val="center"/>
          </w:tcPr>
          <w:p w14:paraId="149ADC70" w14:textId="4D82237E" w:rsidR="00F47E09" w:rsidRPr="00F47E09" w:rsidRDefault="00F47E09" w:rsidP="00034668">
            <w:pPr>
              <w:jc w:val="center"/>
            </w:pPr>
            <w:r w:rsidRPr="00F47E09">
              <w:t>ADC12_IN</w:t>
            </w:r>
            <w:r w:rsidR="00E972C4">
              <w:t>14</w:t>
            </w:r>
          </w:p>
        </w:tc>
        <w:tc>
          <w:tcPr>
            <w:tcW w:w="0" w:type="auto"/>
            <w:vAlign w:val="center"/>
          </w:tcPr>
          <w:p w14:paraId="140760F9" w14:textId="7D01F4FA" w:rsidR="00F47E09" w:rsidRPr="00F47E09" w:rsidRDefault="00F47E09" w:rsidP="00034668">
            <w:pPr>
              <w:jc w:val="center"/>
            </w:pPr>
            <w:r w:rsidRPr="00F47E09">
              <w:t>P</w:t>
            </w:r>
            <w:r w:rsidR="00E972C4">
              <w:t>C4</w:t>
            </w:r>
          </w:p>
        </w:tc>
        <w:tc>
          <w:tcPr>
            <w:tcW w:w="0" w:type="auto"/>
            <w:vAlign w:val="center"/>
          </w:tcPr>
          <w:p w14:paraId="7A1FF157" w14:textId="77777777" w:rsidR="00F47E09" w:rsidRPr="00F47E09" w:rsidRDefault="00F47E09" w:rsidP="00034668">
            <w:pPr>
              <w:jc w:val="center"/>
            </w:pPr>
            <w:proofErr w:type="spellStart"/>
            <w:r w:rsidRPr="00F47E09">
              <w:t>In_Analog</w:t>
            </w:r>
            <w:proofErr w:type="spellEnd"/>
          </w:p>
        </w:tc>
      </w:tr>
      <w:tr w:rsidR="009629CC" w:rsidRPr="00F47E09" w14:paraId="3C334573" w14:textId="77777777" w:rsidTr="009745E3">
        <w:trPr>
          <w:trHeight w:val="340"/>
        </w:trPr>
        <w:tc>
          <w:tcPr>
            <w:tcW w:w="0" w:type="auto"/>
            <w:vAlign w:val="center"/>
          </w:tcPr>
          <w:p w14:paraId="19B30108" w14:textId="77777777" w:rsidR="00F47E09" w:rsidRPr="00F47E09" w:rsidRDefault="00F47E09" w:rsidP="00034668">
            <w:pPr>
              <w:jc w:val="center"/>
            </w:pPr>
            <w:proofErr w:type="spellStart"/>
            <w:r w:rsidRPr="00F47E09">
              <w:t>Systick</w:t>
            </w:r>
            <w:proofErr w:type="spellEnd"/>
          </w:p>
        </w:tc>
        <w:tc>
          <w:tcPr>
            <w:tcW w:w="0" w:type="auto"/>
            <w:vAlign w:val="center"/>
          </w:tcPr>
          <w:p w14:paraId="033B5B70" w14:textId="77777777" w:rsidR="00F47E09" w:rsidRPr="00F47E09" w:rsidRDefault="00F47E09" w:rsidP="00034668">
            <w:pPr>
              <w:jc w:val="center"/>
            </w:pPr>
            <w:r w:rsidRPr="00F47E09">
              <w:t>-</w:t>
            </w:r>
          </w:p>
        </w:tc>
        <w:tc>
          <w:tcPr>
            <w:tcW w:w="0" w:type="auto"/>
            <w:vAlign w:val="center"/>
          </w:tcPr>
          <w:p w14:paraId="172F8EC3" w14:textId="77777777" w:rsidR="00F47E09" w:rsidRPr="00F47E09" w:rsidRDefault="00F47E09" w:rsidP="00034668">
            <w:pPr>
              <w:jc w:val="center"/>
            </w:pPr>
            <w:r w:rsidRPr="00F47E09">
              <w:t>-</w:t>
            </w:r>
          </w:p>
        </w:tc>
        <w:tc>
          <w:tcPr>
            <w:tcW w:w="0" w:type="auto"/>
            <w:vAlign w:val="center"/>
          </w:tcPr>
          <w:p w14:paraId="168495BA" w14:textId="77777777" w:rsidR="00F47E09" w:rsidRPr="00F47E09" w:rsidRDefault="00F47E09" w:rsidP="00034668">
            <w:pPr>
              <w:jc w:val="center"/>
            </w:pPr>
            <w:r w:rsidRPr="00F47E09">
              <w:t>-</w:t>
            </w:r>
          </w:p>
        </w:tc>
        <w:tc>
          <w:tcPr>
            <w:tcW w:w="0" w:type="auto"/>
            <w:vAlign w:val="center"/>
          </w:tcPr>
          <w:p w14:paraId="7770C49A" w14:textId="77777777" w:rsidR="00F47E09" w:rsidRPr="00F47E09" w:rsidRDefault="00F47E09" w:rsidP="00034668">
            <w:pPr>
              <w:jc w:val="center"/>
            </w:pPr>
            <w:r w:rsidRPr="00F47E09">
              <w:t>-</w:t>
            </w:r>
          </w:p>
        </w:tc>
      </w:tr>
      <w:tr w:rsidR="00D46844" w:rsidRPr="00F47E09" w14:paraId="74AD314D" w14:textId="77777777" w:rsidTr="007A756C">
        <w:trPr>
          <w:trHeight w:val="340"/>
        </w:trPr>
        <w:tc>
          <w:tcPr>
            <w:tcW w:w="0" w:type="auto"/>
            <w:shd w:val="clear" w:color="auto" w:fill="FFFF00"/>
            <w:vAlign w:val="center"/>
          </w:tcPr>
          <w:p w14:paraId="15FC3036" w14:textId="77777777" w:rsidR="00D46844" w:rsidRPr="00F47E09" w:rsidRDefault="00D46844" w:rsidP="00D46844">
            <w:pPr>
              <w:jc w:val="center"/>
            </w:pPr>
            <w:r w:rsidRPr="00F47E09">
              <w:t>Bordage</w:t>
            </w:r>
          </w:p>
        </w:tc>
        <w:tc>
          <w:tcPr>
            <w:tcW w:w="0" w:type="auto"/>
            <w:shd w:val="clear" w:color="auto" w:fill="FFFF00"/>
          </w:tcPr>
          <w:p w14:paraId="06D23C85" w14:textId="052371CA" w:rsidR="00D46844" w:rsidRPr="00D46844" w:rsidRDefault="00D46844" w:rsidP="00D46844">
            <w:pPr>
              <w:jc w:val="center"/>
            </w:pPr>
            <w:r w:rsidRPr="00D46844">
              <w:t>PWM</w:t>
            </w:r>
          </w:p>
        </w:tc>
        <w:tc>
          <w:tcPr>
            <w:tcW w:w="0" w:type="auto"/>
            <w:shd w:val="clear" w:color="auto" w:fill="FFFF00"/>
          </w:tcPr>
          <w:p w14:paraId="4A6876EF" w14:textId="3BD0FB12" w:rsidR="00D46844" w:rsidRPr="00D46844" w:rsidRDefault="00D46844" w:rsidP="00D46844">
            <w:pPr>
              <w:jc w:val="center"/>
            </w:pPr>
            <w:r w:rsidRPr="00D46844">
              <w:t>TIM3_CH3</w:t>
            </w:r>
          </w:p>
        </w:tc>
        <w:tc>
          <w:tcPr>
            <w:tcW w:w="0" w:type="auto"/>
            <w:shd w:val="clear" w:color="auto" w:fill="FFFF00"/>
          </w:tcPr>
          <w:p w14:paraId="24A786A4" w14:textId="6A7A002A" w:rsidR="00D46844" w:rsidRPr="00D46844" w:rsidRDefault="00D46844" w:rsidP="00D46844">
            <w:pPr>
              <w:jc w:val="center"/>
            </w:pPr>
            <w:r w:rsidRPr="00D46844">
              <w:t>PB</w:t>
            </w:r>
            <w:r w:rsidR="009629CC">
              <w:t>0</w:t>
            </w:r>
          </w:p>
        </w:tc>
        <w:tc>
          <w:tcPr>
            <w:tcW w:w="0" w:type="auto"/>
            <w:shd w:val="clear" w:color="auto" w:fill="FFFF00"/>
          </w:tcPr>
          <w:p w14:paraId="49E516EC" w14:textId="41CE025A" w:rsidR="00D46844" w:rsidRPr="00D46844" w:rsidRDefault="00D46844" w:rsidP="00D46844">
            <w:pPr>
              <w:jc w:val="center"/>
            </w:pPr>
            <w:proofErr w:type="spellStart"/>
            <w:r w:rsidRPr="00D46844">
              <w:t>AltOut_Ppull</w:t>
            </w:r>
            <w:proofErr w:type="spellEnd"/>
          </w:p>
        </w:tc>
      </w:tr>
      <w:tr w:rsidR="004772CA" w:rsidRPr="00F47E09" w14:paraId="64A5C22A" w14:textId="77777777" w:rsidTr="000F7244">
        <w:trPr>
          <w:trHeight w:val="81"/>
        </w:trPr>
        <w:tc>
          <w:tcPr>
            <w:tcW w:w="0" w:type="auto"/>
            <w:vMerge w:val="restart"/>
            <w:shd w:val="clear" w:color="auto" w:fill="FFFF00"/>
            <w:vAlign w:val="center"/>
          </w:tcPr>
          <w:p w14:paraId="33494172" w14:textId="77777777" w:rsidR="004772CA" w:rsidRPr="00F47E09" w:rsidRDefault="004772CA" w:rsidP="00D46844">
            <w:pPr>
              <w:jc w:val="center"/>
            </w:pPr>
            <w:r w:rsidRPr="00F47E09">
              <w:t>Girouette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2ED0439" w14:textId="1A0B5DE1" w:rsidR="004772CA" w:rsidRPr="00F47E09" w:rsidRDefault="004772CA" w:rsidP="00D46844">
            <w:pPr>
              <w:jc w:val="center"/>
            </w:pPr>
            <w:r>
              <w:t>Signal 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9C7B0C3" w14:textId="49330F46" w:rsidR="004772CA" w:rsidRPr="00F47E09" w:rsidRDefault="00AD4586" w:rsidP="00AD4586">
            <w:pPr>
              <w:jc w:val="center"/>
            </w:pPr>
            <w:r>
              <w:t>TIM2_CH1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CD4E933" w14:textId="2A22D894" w:rsidR="004772CA" w:rsidRPr="00F47E09" w:rsidRDefault="00324EE4" w:rsidP="00D46844">
            <w:pPr>
              <w:jc w:val="center"/>
            </w:pPr>
            <w:r>
              <w:t>PA0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367FECA2" w14:textId="2EF28E21" w:rsidR="004772CA" w:rsidRPr="00F47E09" w:rsidRDefault="0082207D" w:rsidP="00D46844">
            <w:pPr>
              <w:jc w:val="center"/>
            </w:pPr>
            <w:proofErr w:type="spellStart"/>
            <w:r w:rsidRPr="0082207D">
              <w:t>In_PullDown</w:t>
            </w:r>
            <w:proofErr w:type="spellEnd"/>
          </w:p>
        </w:tc>
      </w:tr>
      <w:tr w:rsidR="004772CA" w:rsidRPr="00F47E09" w14:paraId="68D4965F" w14:textId="77777777" w:rsidTr="000F7244">
        <w:trPr>
          <w:trHeight w:val="79"/>
        </w:trPr>
        <w:tc>
          <w:tcPr>
            <w:tcW w:w="0" w:type="auto"/>
            <w:vMerge/>
            <w:shd w:val="clear" w:color="auto" w:fill="FFFF00"/>
            <w:vAlign w:val="center"/>
          </w:tcPr>
          <w:p w14:paraId="05E356B1" w14:textId="77777777" w:rsidR="004772CA" w:rsidRPr="00F47E09" w:rsidRDefault="004772CA" w:rsidP="00D46844">
            <w:pPr>
              <w:jc w:val="center"/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6FB9997A" w14:textId="1311E200" w:rsidR="004772CA" w:rsidRPr="00F47E09" w:rsidRDefault="004772CA" w:rsidP="00D46844">
            <w:pPr>
              <w:jc w:val="center"/>
            </w:pPr>
            <w:r>
              <w:t>Signal B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3E41BE94" w14:textId="32C0BFC2" w:rsidR="004772CA" w:rsidRPr="00F47E09" w:rsidRDefault="00E70678" w:rsidP="00D46844">
            <w:pPr>
              <w:jc w:val="center"/>
            </w:pPr>
            <w:r w:rsidRPr="00E70678">
              <w:t>TIM2_CH2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B3904E9" w14:textId="7740087E" w:rsidR="004772CA" w:rsidRPr="00F47E09" w:rsidRDefault="00324EE4" w:rsidP="00D46844">
            <w:pPr>
              <w:jc w:val="center"/>
            </w:pPr>
            <w:r>
              <w:t>PA1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D816A36" w14:textId="6521E053" w:rsidR="004772CA" w:rsidRPr="00F47E09" w:rsidRDefault="0082207D" w:rsidP="00D46844">
            <w:pPr>
              <w:jc w:val="center"/>
            </w:pPr>
            <w:proofErr w:type="spellStart"/>
            <w:r w:rsidRPr="0082207D">
              <w:t>In_PullDown</w:t>
            </w:r>
            <w:proofErr w:type="spellEnd"/>
          </w:p>
        </w:tc>
      </w:tr>
      <w:tr w:rsidR="004772CA" w:rsidRPr="00F47E09" w14:paraId="71264D43" w14:textId="77777777" w:rsidTr="000F7244">
        <w:trPr>
          <w:trHeight w:val="79"/>
        </w:trPr>
        <w:tc>
          <w:tcPr>
            <w:tcW w:w="0" w:type="auto"/>
            <w:vMerge/>
            <w:shd w:val="clear" w:color="auto" w:fill="FFFF00"/>
            <w:vAlign w:val="center"/>
          </w:tcPr>
          <w:p w14:paraId="3E99A4FC" w14:textId="77777777" w:rsidR="004772CA" w:rsidRPr="00F47E09" w:rsidRDefault="004772CA" w:rsidP="00D46844">
            <w:pPr>
              <w:jc w:val="center"/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6807BE7B" w14:textId="26D961E6" w:rsidR="004772CA" w:rsidRPr="00F47E09" w:rsidRDefault="00533780" w:rsidP="00D46844">
            <w:pPr>
              <w:jc w:val="center"/>
            </w:pPr>
            <w:r>
              <w:t>RST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C237317" w14:textId="27894D4B" w:rsidR="004772CA" w:rsidRPr="00F47E09" w:rsidRDefault="00E70678" w:rsidP="00D46844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702FD3E" w14:textId="0625B194" w:rsidR="004772CA" w:rsidRPr="00F47E09" w:rsidRDefault="00AD4586" w:rsidP="00D46844">
            <w:pPr>
              <w:jc w:val="center"/>
            </w:pPr>
            <w:r>
              <w:t>PC9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75B35A9" w14:textId="39F3A029" w:rsidR="004772CA" w:rsidRPr="00F47E09" w:rsidRDefault="0082207D" w:rsidP="00D46844">
            <w:pPr>
              <w:jc w:val="center"/>
            </w:pPr>
            <w:proofErr w:type="spellStart"/>
            <w:r w:rsidRPr="0082207D">
              <w:t>In_Floating</w:t>
            </w:r>
            <w:proofErr w:type="spellEnd"/>
          </w:p>
        </w:tc>
      </w:tr>
      <w:tr w:rsidR="004772CA" w:rsidRPr="00F47E09" w14:paraId="125C294D" w14:textId="77777777" w:rsidTr="000F7244">
        <w:trPr>
          <w:trHeight w:val="79"/>
        </w:trPr>
        <w:tc>
          <w:tcPr>
            <w:tcW w:w="0" w:type="auto"/>
            <w:vMerge/>
            <w:shd w:val="clear" w:color="auto" w:fill="FFFF00"/>
            <w:vAlign w:val="center"/>
          </w:tcPr>
          <w:p w14:paraId="656EFE5F" w14:textId="77777777" w:rsidR="004772CA" w:rsidRPr="00F47E09" w:rsidRDefault="004772CA" w:rsidP="00D46844">
            <w:pPr>
              <w:jc w:val="center"/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65292BB6" w14:textId="77777777" w:rsidR="004772CA" w:rsidRPr="00F47E09" w:rsidRDefault="004772CA" w:rsidP="00D46844">
            <w:pPr>
              <w:jc w:val="center"/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777EC1F3" w14:textId="77777777" w:rsidR="004772CA" w:rsidRPr="00F47E09" w:rsidRDefault="004772CA" w:rsidP="00D46844">
            <w:pPr>
              <w:jc w:val="center"/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54E38980" w14:textId="77777777" w:rsidR="004772CA" w:rsidRPr="00F47E09" w:rsidRDefault="004772CA" w:rsidP="00D46844">
            <w:pPr>
              <w:jc w:val="center"/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6E21663D" w14:textId="76062793" w:rsidR="004772CA" w:rsidRPr="00F47E09" w:rsidRDefault="004772CA" w:rsidP="00D46844">
            <w:pPr>
              <w:jc w:val="center"/>
            </w:pPr>
          </w:p>
        </w:tc>
      </w:tr>
      <w:tr w:rsidR="009D4415" w:rsidRPr="00F47E09" w14:paraId="212582A3" w14:textId="77777777" w:rsidTr="00FE324E">
        <w:trPr>
          <w:trHeight w:val="159"/>
        </w:trPr>
        <w:tc>
          <w:tcPr>
            <w:tcW w:w="0" w:type="auto"/>
            <w:vMerge w:val="restart"/>
            <w:shd w:val="clear" w:color="auto" w:fill="FFC000" w:themeFill="accent4"/>
            <w:vAlign w:val="center"/>
          </w:tcPr>
          <w:p w14:paraId="4616B1C1" w14:textId="77777777" w:rsidR="009D4415" w:rsidRPr="00F47E09" w:rsidRDefault="009D4415" w:rsidP="009D4415">
            <w:pPr>
              <w:jc w:val="center"/>
            </w:pPr>
            <w:r w:rsidRPr="00F47E09">
              <w:t>Horloge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BA023FB" w14:textId="1A4A6A6B" w:rsidR="009D4415" w:rsidRPr="00F47E09" w:rsidRDefault="009D4415" w:rsidP="009D4415">
            <w:pPr>
              <w:jc w:val="center"/>
            </w:pPr>
            <w:r>
              <w:t>TX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991543C" w14:textId="6AB81397" w:rsidR="009D4415" w:rsidRPr="00F47E09" w:rsidRDefault="00B22FC0" w:rsidP="009D4415">
            <w:pPr>
              <w:jc w:val="center"/>
            </w:pPr>
            <w:r>
              <w:t>I2C1_SCL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7596BF8" w14:textId="39949E3F" w:rsidR="009D4415" w:rsidRPr="00F47E09" w:rsidRDefault="009D4415" w:rsidP="009D4415">
            <w:pPr>
              <w:jc w:val="center"/>
            </w:pPr>
            <w:r>
              <w:t>PB6</w:t>
            </w:r>
          </w:p>
        </w:tc>
        <w:tc>
          <w:tcPr>
            <w:tcW w:w="0" w:type="auto"/>
            <w:shd w:val="clear" w:color="auto" w:fill="FFFF00"/>
          </w:tcPr>
          <w:p w14:paraId="2CE67BBB" w14:textId="185E3F70" w:rsidR="009D4415" w:rsidRPr="00F47E09" w:rsidRDefault="009D4415" w:rsidP="009D4415">
            <w:pPr>
              <w:jc w:val="center"/>
            </w:pPr>
            <w:proofErr w:type="spellStart"/>
            <w:r w:rsidRPr="00D46844">
              <w:t>AltOut_Ppull</w:t>
            </w:r>
            <w:proofErr w:type="spellEnd"/>
          </w:p>
        </w:tc>
      </w:tr>
      <w:tr w:rsidR="009D4415" w:rsidRPr="00F47E09" w14:paraId="77679651" w14:textId="77777777" w:rsidTr="00CD7A7C">
        <w:trPr>
          <w:trHeight w:val="159"/>
        </w:trPr>
        <w:tc>
          <w:tcPr>
            <w:tcW w:w="0" w:type="auto"/>
            <w:vMerge/>
            <w:shd w:val="clear" w:color="auto" w:fill="FFC000" w:themeFill="accent4"/>
            <w:vAlign w:val="center"/>
          </w:tcPr>
          <w:p w14:paraId="028255CA" w14:textId="77777777" w:rsidR="009D4415" w:rsidRPr="00F47E09" w:rsidRDefault="009D4415" w:rsidP="009D4415">
            <w:pPr>
              <w:jc w:val="center"/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1F8427E3" w14:textId="79F2E0B3" w:rsidR="009D4415" w:rsidRPr="00F47E09" w:rsidRDefault="009D4415" w:rsidP="009D4415">
            <w:pPr>
              <w:jc w:val="center"/>
            </w:pPr>
            <w:r>
              <w:t>RX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BFAEBDC" w14:textId="690FC555" w:rsidR="009D4415" w:rsidRPr="00F47E09" w:rsidRDefault="004716DA" w:rsidP="009D4415">
            <w:pPr>
              <w:jc w:val="center"/>
            </w:pPr>
            <w:r>
              <w:t>I2C1</w:t>
            </w:r>
            <w:r w:rsidR="003336F6">
              <w:t>_SDA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43719D5" w14:textId="22CC6C03" w:rsidR="009D4415" w:rsidRPr="00F47E09" w:rsidRDefault="009D4415" w:rsidP="009D4415">
            <w:pPr>
              <w:jc w:val="center"/>
            </w:pPr>
            <w:r>
              <w:t>PB7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D21DEA7" w14:textId="6E4803FA" w:rsidR="009D4415" w:rsidRPr="00F47E09" w:rsidRDefault="009D4415" w:rsidP="009D4415">
            <w:pPr>
              <w:jc w:val="center"/>
            </w:pPr>
            <w:proofErr w:type="spellStart"/>
            <w:r w:rsidRPr="00F47E09">
              <w:t>In_Floating</w:t>
            </w:r>
            <w:proofErr w:type="spellEnd"/>
          </w:p>
        </w:tc>
      </w:tr>
      <w:tr w:rsidR="009D4415" w:rsidRPr="00F47E09" w14:paraId="7E3B408E" w14:textId="77777777" w:rsidTr="00F81C10">
        <w:trPr>
          <w:trHeight w:val="81"/>
        </w:trPr>
        <w:tc>
          <w:tcPr>
            <w:tcW w:w="0" w:type="auto"/>
            <w:vMerge w:val="restart"/>
            <w:shd w:val="clear" w:color="auto" w:fill="FFC000" w:themeFill="accent4"/>
            <w:vAlign w:val="center"/>
          </w:tcPr>
          <w:p w14:paraId="3711688E" w14:textId="77777777" w:rsidR="009D4415" w:rsidRPr="00F47E09" w:rsidRDefault="009D4415" w:rsidP="009D4415">
            <w:pPr>
              <w:jc w:val="center"/>
            </w:pPr>
            <w:r w:rsidRPr="00F47E09">
              <w:t>Accéléromètre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82F7730" w14:textId="185002AE" w:rsidR="009D4415" w:rsidRPr="00F47E09" w:rsidRDefault="009D4415" w:rsidP="009D4415">
            <w:pPr>
              <w:jc w:val="center"/>
            </w:pPr>
            <w:r>
              <w:t>CS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FFC55C9" w14:textId="39A83072" w:rsidR="009D4415" w:rsidRPr="00F47E09" w:rsidRDefault="003336F6" w:rsidP="009D4415">
            <w:pPr>
              <w:jc w:val="center"/>
            </w:pPr>
            <w:r>
              <w:t>SPI1_NSS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E73E8B1" w14:textId="32DBB0C7" w:rsidR="009D4415" w:rsidRPr="00F47E09" w:rsidRDefault="009D4415" w:rsidP="009D4415">
            <w:pPr>
              <w:jc w:val="center"/>
            </w:pPr>
            <w:r>
              <w:t>PA4</w:t>
            </w:r>
          </w:p>
        </w:tc>
        <w:tc>
          <w:tcPr>
            <w:tcW w:w="0" w:type="auto"/>
            <w:shd w:val="clear" w:color="auto" w:fill="FFFF00"/>
          </w:tcPr>
          <w:p w14:paraId="21D83378" w14:textId="596C7800" w:rsidR="009D4415" w:rsidRPr="00F47E09" w:rsidRDefault="009D4415" w:rsidP="009D4415">
            <w:pPr>
              <w:jc w:val="center"/>
            </w:pPr>
            <w:proofErr w:type="spellStart"/>
            <w:r w:rsidRPr="00D46844">
              <w:t>AltOut_Ppull</w:t>
            </w:r>
            <w:proofErr w:type="spellEnd"/>
          </w:p>
        </w:tc>
      </w:tr>
      <w:tr w:rsidR="009D4415" w:rsidRPr="00F47E09" w14:paraId="6B789038" w14:textId="77777777" w:rsidTr="002A1034">
        <w:trPr>
          <w:trHeight w:val="79"/>
        </w:trPr>
        <w:tc>
          <w:tcPr>
            <w:tcW w:w="0" w:type="auto"/>
            <w:vMerge/>
            <w:shd w:val="clear" w:color="auto" w:fill="FFC000" w:themeFill="accent4"/>
            <w:vAlign w:val="center"/>
          </w:tcPr>
          <w:p w14:paraId="0A09EE24" w14:textId="77777777" w:rsidR="009D4415" w:rsidRPr="00F47E09" w:rsidRDefault="009D4415" w:rsidP="009D4415">
            <w:pPr>
              <w:jc w:val="center"/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58FB07D0" w14:textId="35CAEAFD" w:rsidR="009D4415" w:rsidRPr="00F47E09" w:rsidRDefault="009D4415" w:rsidP="009D4415">
            <w:pPr>
              <w:jc w:val="center"/>
            </w:pPr>
            <w:r>
              <w:t>CLK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3167A947" w14:textId="0F467E1C" w:rsidR="009D4415" w:rsidRPr="00F47E09" w:rsidRDefault="00ED09B4" w:rsidP="009D4415">
            <w:pPr>
              <w:jc w:val="center"/>
            </w:pPr>
            <w:r>
              <w:t>SPI1_SCK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0D5E627" w14:textId="316B11CA" w:rsidR="009D4415" w:rsidRPr="00F47E09" w:rsidRDefault="009D4415" w:rsidP="009D4415">
            <w:pPr>
              <w:jc w:val="center"/>
            </w:pPr>
            <w:r>
              <w:t>PA5</w:t>
            </w:r>
          </w:p>
        </w:tc>
        <w:tc>
          <w:tcPr>
            <w:tcW w:w="0" w:type="auto"/>
            <w:shd w:val="clear" w:color="auto" w:fill="FFFF00"/>
          </w:tcPr>
          <w:p w14:paraId="3A01A08A" w14:textId="47C077B7" w:rsidR="009D4415" w:rsidRPr="00F47E09" w:rsidRDefault="009D4415" w:rsidP="009D4415">
            <w:pPr>
              <w:jc w:val="center"/>
            </w:pPr>
            <w:proofErr w:type="spellStart"/>
            <w:r w:rsidRPr="00D46844">
              <w:t>AltOut_Ppull</w:t>
            </w:r>
            <w:proofErr w:type="spellEnd"/>
          </w:p>
        </w:tc>
      </w:tr>
      <w:tr w:rsidR="009D4415" w:rsidRPr="00F47E09" w14:paraId="3B819B0F" w14:textId="77777777" w:rsidTr="00630250">
        <w:trPr>
          <w:trHeight w:val="79"/>
        </w:trPr>
        <w:tc>
          <w:tcPr>
            <w:tcW w:w="0" w:type="auto"/>
            <w:vMerge/>
            <w:shd w:val="clear" w:color="auto" w:fill="FFC000" w:themeFill="accent4"/>
            <w:vAlign w:val="center"/>
          </w:tcPr>
          <w:p w14:paraId="0B419621" w14:textId="77777777" w:rsidR="009D4415" w:rsidRPr="00F47E09" w:rsidRDefault="009D4415" w:rsidP="009D4415">
            <w:pPr>
              <w:jc w:val="center"/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3FFB1CCC" w14:textId="57B86E09" w:rsidR="009D4415" w:rsidRPr="00F47E09" w:rsidRDefault="007B13BE" w:rsidP="009D4415">
            <w:pPr>
              <w:jc w:val="center"/>
            </w:pPr>
            <w:r>
              <w:t>R</w:t>
            </w:r>
            <w:r w:rsidR="009D4415">
              <w:t>X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F8C9E9F" w14:textId="314C4077" w:rsidR="009D4415" w:rsidRPr="00F47E09" w:rsidRDefault="00ED09B4" w:rsidP="009D4415">
            <w:pPr>
              <w:jc w:val="center"/>
            </w:pPr>
            <w:r>
              <w:t>SPI1_</w:t>
            </w:r>
            <w:r w:rsidR="007B13BE">
              <w:t>MISO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0AE0271" w14:textId="3BCBD086" w:rsidR="009D4415" w:rsidRPr="00F47E09" w:rsidRDefault="009D4415" w:rsidP="009D4415">
            <w:pPr>
              <w:jc w:val="center"/>
            </w:pPr>
            <w:r>
              <w:t>PA6</w:t>
            </w:r>
          </w:p>
        </w:tc>
        <w:tc>
          <w:tcPr>
            <w:tcW w:w="0" w:type="auto"/>
            <w:shd w:val="clear" w:color="auto" w:fill="FFFF00"/>
          </w:tcPr>
          <w:p w14:paraId="6E29251C" w14:textId="0867B213" w:rsidR="009D4415" w:rsidRPr="00F47E09" w:rsidRDefault="007B13BE" w:rsidP="009D4415">
            <w:pPr>
              <w:jc w:val="center"/>
            </w:pPr>
            <w:proofErr w:type="spellStart"/>
            <w:r w:rsidRPr="00F47E09">
              <w:t>In_Floating</w:t>
            </w:r>
            <w:proofErr w:type="spellEnd"/>
          </w:p>
        </w:tc>
      </w:tr>
      <w:tr w:rsidR="009D4415" w:rsidRPr="00F47E09" w14:paraId="0161A61F" w14:textId="77777777" w:rsidTr="004F79E0">
        <w:trPr>
          <w:trHeight w:val="79"/>
        </w:trPr>
        <w:tc>
          <w:tcPr>
            <w:tcW w:w="0" w:type="auto"/>
            <w:vMerge/>
            <w:shd w:val="clear" w:color="auto" w:fill="FFC000" w:themeFill="accent4"/>
            <w:vAlign w:val="center"/>
          </w:tcPr>
          <w:p w14:paraId="762659E6" w14:textId="77777777" w:rsidR="009D4415" w:rsidRPr="00F47E09" w:rsidRDefault="009D4415" w:rsidP="009D4415">
            <w:pPr>
              <w:jc w:val="center"/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358BD262" w14:textId="2AD42F4A" w:rsidR="009D4415" w:rsidRPr="00F47E09" w:rsidRDefault="007B13BE" w:rsidP="009D4415">
            <w:pPr>
              <w:jc w:val="center"/>
            </w:pPr>
            <w:r>
              <w:t>T</w:t>
            </w:r>
            <w:r w:rsidR="009D4415">
              <w:t>X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012C414" w14:textId="0B0A3147" w:rsidR="009D4415" w:rsidRPr="00F47E09" w:rsidRDefault="00ED09B4" w:rsidP="009D4415">
            <w:pPr>
              <w:jc w:val="center"/>
            </w:pPr>
            <w:r>
              <w:t>SPI1_</w:t>
            </w:r>
            <w:r w:rsidR="007B13BE">
              <w:t>MOSI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AF9223B" w14:textId="6CE29270" w:rsidR="009D4415" w:rsidRPr="00F47E09" w:rsidRDefault="009D4415" w:rsidP="009D4415">
            <w:pPr>
              <w:jc w:val="center"/>
            </w:pPr>
            <w:r>
              <w:t>PA7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3853C963" w14:textId="706BE97A" w:rsidR="009D4415" w:rsidRPr="00F47E09" w:rsidRDefault="007B13BE" w:rsidP="009D4415">
            <w:pPr>
              <w:jc w:val="center"/>
            </w:pPr>
            <w:proofErr w:type="spellStart"/>
            <w:r w:rsidRPr="00D46844">
              <w:t>AltOut_Ppull</w:t>
            </w:r>
            <w:proofErr w:type="spellEnd"/>
          </w:p>
        </w:tc>
      </w:tr>
    </w:tbl>
    <w:p w14:paraId="7C483E52" w14:textId="77777777" w:rsidR="00C552C6" w:rsidRDefault="00C552C6" w:rsidP="00C552C6"/>
    <w:p w14:paraId="25144A09" w14:textId="58BFD53C" w:rsidR="002F7202" w:rsidRPr="002F7202" w:rsidRDefault="00986516" w:rsidP="002F720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6436D6" wp14:editId="46DE167E">
                <wp:simplePos x="0" y="0"/>
                <wp:positionH relativeFrom="column">
                  <wp:posOffset>1831975</wp:posOffset>
                </wp:positionH>
                <wp:positionV relativeFrom="paragraph">
                  <wp:posOffset>3124200</wp:posOffset>
                </wp:positionV>
                <wp:extent cx="566143" cy="96064"/>
                <wp:effectExtent l="19050" t="19050" r="24765" b="18415"/>
                <wp:wrapNone/>
                <wp:docPr id="210239522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43" cy="960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FEA97" id="Rectangle 3" o:spid="_x0000_s1026" style="position:absolute;margin-left:144.25pt;margin-top:246pt;width:44.6pt;height: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" filled="f" strokecolor="#bf8f00 [2407]" strokeweight="2.25pt"/>
            </w:pict>
          </mc:Fallback>
        </mc:AlternateContent>
      </w:r>
      <w:r w:rsidR="008F4E2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37B50" wp14:editId="75214600">
                <wp:simplePos x="0" y="0"/>
                <wp:positionH relativeFrom="column">
                  <wp:posOffset>4194175</wp:posOffset>
                </wp:positionH>
                <wp:positionV relativeFrom="paragraph">
                  <wp:posOffset>3119120</wp:posOffset>
                </wp:positionV>
                <wp:extent cx="566143" cy="96064"/>
                <wp:effectExtent l="19050" t="19050" r="24765" b="18415"/>
                <wp:wrapNone/>
                <wp:docPr id="1094484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43" cy="960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3CF69" id="Rectangle 3" o:spid="_x0000_s1026" style="position:absolute;margin-left:330.25pt;margin-top:245.6pt;width:44.6pt;height: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" filled="f" strokecolor="#7030a0" strokeweight="2.25pt"/>
            </w:pict>
          </mc:Fallback>
        </mc:AlternateContent>
      </w:r>
      <w:r w:rsidR="008F48E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E0788D" wp14:editId="187C6DA0">
                <wp:simplePos x="0" y="0"/>
                <wp:positionH relativeFrom="column">
                  <wp:posOffset>4088130</wp:posOffset>
                </wp:positionH>
                <wp:positionV relativeFrom="paragraph">
                  <wp:posOffset>1574886</wp:posOffset>
                </wp:positionV>
                <wp:extent cx="97172" cy="96064"/>
                <wp:effectExtent l="19050" t="19050" r="17145" b="18415"/>
                <wp:wrapNone/>
                <wp:docPr id="173508430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72" cy="960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D862B" id="Rectangle 3" o:spid="_x0000_s1026" style="position:absolute;margin-left:321.9pt;margin-top:124pt;width:7.65pt;height: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" filled="f" strokecolor="yellow" strokeweight="2.25pt"/>
            </w:pict>
          </mc:Fallback>
        </mc:AlternateContent>
      </w:r>
      <w:r w:rsidR="008F48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1ECBE6" wp14:editId="6EA41D36">
                <wp:simplePos x="0" y="0"/>
                <wp:positionH relativeFrom="column">
                  <wp:posOffset>3440395</wp:posOffset>
                </wp:positionH>
                <wp:positionV relativeFrom="paragraph">
                  <wp:posOffset>1521468</wp:posOffset>
                </wp:positionV>
                <wp:extent cx="566143" cy="96064"/>
                <wp:effectExtent l="19050" t="19050" r="24765" b="18415"/>
                <wp:wrapNone/>
                <wp:docPr id="6242814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43" cy="960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7EF73" id="Rectangle 3" o:spid="_x0000_s1026" style="position:absolute;margin-left:270.9pt;margin-top:119.8pt;width:44.6pt;height: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" filled="f" strokecolor="yellow" strokeweight="2.25pt"/>
            </w:pict>
          </mc:Fallback>
        </mc:AlternateContent>
      </w:r>
      <w:r w:rsidR="00370D2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68E89F" wp14:editId="06F09A45">
                <wp:simplePos x="0" y="0"/>
                <wp:positionH relativeFrom="column">
                  <wp:posOffset>4194810</wp:posOffset>
                </wp:positionH>
                <wp:positionV relativeFrom="paragraph">
                  <wp:posOffset>1571660</wp:posOffset>
                </wp:positionV>
                <wp:extent cx="566143" cy="96064"/>
                <wp:effectExtent l="19050" t="19050" r="24765" b="18415"/>
                <wp:wrapNone/>
                <wp:docPr id="7800196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43" cy="960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1EAA8" id="Rectangle 3" o:spid="_x0000_s1026" style="position:absolute;margin-left:330.3pt;margin-top:123.75pt;width:44.6pt;height:7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" filled="f" strokecolor="yellow" strokeweight="2.25pt"/>
            </w:pict>
          </mc:Fallback>
        </mc:AlternateContent>
      </w:r>
      <w:r w:rsidR="0032555A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FFD801" wp14:editId="35E0DE66">
                <wp:simplePos x="0" y="0"/>
                <wp:positionH relativeFrom="column">
                  <wp:posOffset>4207510</wp:posOffset>
                </wp:positionH>
                <wp:positionV relativeFrom="paragraph">
                  <wp:posOffset>2297465</wp:posOffset>
                </wp:positionV>
                <wp:extent cx="566143" cy="96064"/>
                <wp:effectExtent l="19050" t="19050" r="24765" b="18415"/>
                <wp:wrapNone/>
                <wp:docPr id="19240402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43" cy="960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D84F7" id="Rectangle 3" o:spid="_x0000_s1026" style="position:absolute;margin-left:331.3pt;margin-top:180.9pt;width:44.6pt;height:7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" filled="f" strokecolor="#ed7d31 [3205]" strokeweight="2.25pt"/>
            </w:pict>
          </mc:Fallback>
        </mc:AlternateContent>
      </w:r>
      <w:r w:rsidR="0032555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E5A5488" wp14:editId="059763F1">
                <wp:simplePos x="0" y="0"/>
                <wp:positionH relativeFrom="column">
                  <wp:posOffset>3433946</wp:posOffset>
                </wp:positionH>
                <wp:positionV relativeFrom="paragraph">
                  <wp:posOffset>2706621</wp:posOffset>
                </wp:positionV>
                <wp:extent cx="566143" cy="96064"/>
                <wp:effectExtent l="19050" t="19050" r="24765" b="18415"/>
                <wp:wrapNone/>
                <wp:docPr id="106649938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43" cy="960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49972" id="Rectangle 3" o:spid="_x0000_s1026" style="position:absolute;margin-left:270.4pt;margin-top:213.1pt;width:44.6pt;height:7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" filled="f" strokecolor="#ed7d31 [3205]" strokeweight="2.25pt"/>
            </w:pict>
          </mc:Fallback>
        </mc:AlternateContent>
      </w:r>
      <w:r w:rsidR="0057184C">
        <w:rPr>
          <w:noProof/>
        </w:rPr>
        <w:drawing>
          <wp:inline distT="0" distB="0" distL="0" distR="0" wp14:anchorId="5DDBA3DB" wp14:editId="0DFCB246">
            <wp:extent cx="4858804" cy="3982916"/>
            <wp:effectExtent l="0" t="0" r="0" b="0"/>
            <wp:docPr id="1521009446" name="Imag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461"/>
                    <a:stretch/>
                  </pic:blipFill>
                  <pic:spPr bwMode="auto">
                    <a:xfrm>
                      <a:off x="0" y="0"/>
                      <a:ext cx="4891524" cy="400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7202" w:rsidRPr="002F720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62040" w14:textId="77777777" w:rsidR="006332CC" w:rsidRDefault="006332CC" w:rsidP="00583E69">
      <w:r>
        <w:separator/>
      </w:r>
    </w:p>
  </w:endnote>
  <w:endnote w:type="continuationSeparator" w:id="0">
    <w:p w14:paraId="1DD7AA0C" w14:textId="77777777" w:rsidR="006332CC" w:rsidRDefault="006332CC" w:rsidP="00583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5384398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6C3EC78B" w14:textId="77777777" w:rsidR="007A7F24" w:rsidRPr="007A7F24" w:rsidRDefault="001B64BE">
        <w:pPr>
          <w:pStyle w:val="Pieddepage"/>
          <w:jc w:val="right"/>
          <w:rPr>
            <w:color w:val="FFFFFF" w:themeColor="background1"/>
          </w:rPr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1" locked="0" layoutInCell="1" allowOverlap="1" wp14:anchorId="1613C810" wp14:editId="0FEEBAEC">
                  <wp:simplePos x="0" y="0"/>
                  <wp:positionH relativeFrom="column">
                    <wp:posOffset>5088890</wp:posOffset>
                  </wp:positionH>
                  <wp:positionV relativeFrom="paragraph">
                    <wp:posOffset>-556260</wp:posOffset>
                  </wp:positionV>
                  <wp:extent cx="843280" cy="843280"/>
                  <wp:effectExtent l="0" t="0" r="0" b="0"/>
                  <wp:wrapNone/>
                  <wp:docPr id="1400571265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>
                          <a:xfrm>
                            <a:off x="0" y="0"/>
                            <a:ext cx="843280" cy="843280"/>
                            <a:chOff x="0" y="0"/>
                            <a:chExt cx="622300" cy="622300"/>
                          </a:xfrm>
                        </wpg:grpSpPr>
                        <wps:wsp>
                          <wps:cNvPr id="1642176917" name="Forme libre 16"/>
                          <wps:cNvSpPr/>
                          <wps:spPr>
                            <a:xfrm>
                              <a:off x="309829" y="310867"/>
                              <a:ext cx="310867" cy="310867"/>
                            </a:xfrm>
                            <a:custGeom>
                              <a:avLst/>
                              <a:gdLst>
                                <a:gd name="connsiteX0" fmla="*/ 0 w 310867"/>
                                <a:gd name="connsiteY0" fmla="*/ 0 h 310867"/>
                                <a:gd name="connsiteX1" fmla="*/ 310867 w 310867"/>
                                <a:gd name="connsiteY1" fmla="*/ 0 h 310867"/>
                                <a:gd name="connsiteX2" fmla="*/ 310867 w 310867"/>
                                <a:gd name="connsiteY2" fmla="*/ 310867 h 310867"/>
                                <a:gd name="connsiteX3" fmla="*/ 0 w 310867"/>
                                <a:gd name="connsiteY3" fmla="*/ 310867 h 3108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10867" h="310867">
                                  <a:moveTo>
                                    <a:pt x="0" y="0"/>
                                  </a:moveTo>
                                  <a:lnTo>
                                    <a:pt x="310867" y="0"/>
                                  </a:lnTo>
                                  <a:lnTo>
                                    <a:pt x="310867" y="310867"/>
                                  </a:lnTo>
                                  <a:lnTo>
                                    <a:pt x="0" y="3108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2713"/>
                            </a:solidFill>
                            <a:ln w="938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6328447" name="Forme libre 17"/>
                          <wps:cNvSpPr/>
                          <wps:spPr>
                            <a:xfrm>
                              <a:off x="0" y="310489"/>
                              <a:ext cx="9428" cy="311715"/>
                            </a:xfrm>
                            <a:custGeom>
                              <a:avLst/>
                              <a:gdLst>
                                <a:gd name="connsiteX0" fmla="*/ 0 w 9428"/>
                                <a:gd name="connsiteY0" fmla="*/ 311716 h 311715"/>
                                <a:gd name="connsiteX1" fmla="*/ 0 w 9428"/>
                                <a:gd name="connsiteY1" fmla="*/ 0 h 3117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428" h="311715">
                                  <a:moveTo>
                                    <a:pt x="0" y="31171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2158" cap="flat">
                              <a:solidFill>
                                <a:srgbClr val="222221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9474053" name="Forme libre 18"/>
                          <wps:cNvSpPr/>
                          <wps:spPr>
                            <a:xfrm>
                              <a:off x="61287" y="310489"/>
                              <a:ext cx="9428" cy="311715"/>
                            </a:xfrm>
                            <a:custGeom>
                              <a:avLst/>
                              <a:gdLst>
                                <a:gd name="connsiteX0" fmla="*/ 0 w 9428"/>
                                <a:gd name="connsiteY0" fmla="*/ 311716 h 311715"/>
                                <a:gd name="connsiteX1" fmla="*/ 0 w 9428"/>
                                <a:gd name="connsiteY1" fmla="*/ 0 h 3117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428" h="311715">
                                  <a:moveTo>
                                    <a:pt x="0" y="31171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2158" cap="flat">
                              <a:solidFill>
                                <a:srgbClr val="222221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4840675" name="Forme libre 19"/>
                          <wps:cNvSpPr/>
                          <wps:spPr>
                            <a:xfrm>
                              <a:off x="122668" y="310489"/>
                              <a:ext cx="9428" cy="311715"/>
                            </a:xfrm>
                            <a:custGeom>
                              <a:avLst/>
                              <a:gdLst>
                                <a:gd name="connsiteX0" fmla="*/ 0 w 9428"/>
                                <a:gd name="connsiteY0" fmla="*/ 311716 h 311715"/>
                                <a:gd name="connsiteX1" fmla="*/ 0 w 9428"/>
                                <a:gd name="connsiteY1" fmla="*/ 0 h 3117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428" h="311715">
                                  <a:moveTo>
                                    <a:pt x="0" y="31171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2158" cap="flat">
                              <a:solidFill>
                                <a:srgbClr val="222221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3595148" name="Forme libre 20"/>
                          <wps:cNvSpPr/>
                          <wps:spPr>
                            <a:xfrm>
                              <a:off x="183955" y="310489"/>
                              <a:ext cx="9428" cy="311715"/>
                            </a:xfrm>
                            <a:custGeom>
                              <a:avLst/>
                              <a:gdLst>
                                <a:gd name="connsiteX0" fmla="*/ 0 w 9428"/>
                                <a:gd name="connsiteY0" fmla="*/ 311716 h 311715"/>
                                <a:gd name="connsiteX1" fmla="*/ 0 w 9428"/>
                                <a:gd name="connsiteY1" fmla="*/ 0 h 3117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428" h="311715">
                                  <a:moveTo>
                                    <a:pt x="0" y="31171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2158" cap="flat">
                              <a:solidFill>
                                <a:srgbClr val="222221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8229599" name="Forme libre 21"/>
                          <wps:cNvSpPr/>
                          <wps:spPr>
                            <a:xfrm>
                              <a:off x="245242" y="310489"/>
                              <a:ext cx="9428" cy="311715"/>
                            </a:xfrm>
                            <a:custGeom>
                              <a:avLst/>
                              <a:gdLst>
                                <a:gd name="connsiteX0" fmla="*/ 0 w 9428"/>
                                <a:gd name="connsiteY0" fmla="*/ 311716 h 311715"/>
                                <a:gd name="connsiteX1" fmla="*/ 0 w 9428"/>
                                <a:gd name="connsiteY1" fmla="*/ 0 h 3117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428" h="311715">
                                  <a:moveTo>
                                    <a:pt x="0" y="31171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2158" cap="flat">
                              <a:solidFill>
                                <a:srgbClr val="222221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5539654" name="Forme libre 22"/>
                          <wps:cNvSpPr/>
                          <wps:spPr>
                            <a:xfrm>
                              <a:off x="311150" y="0"/>
                              <a:ext cx="308509" cy="311150"/>
                            </a:xfrm>
                            <a:custGeom>
                              <a:avLst/>
                              <a:gdLst>
                                <a:gd name="connsiteX0" fmla="*/ 308510 w 308509"/>
                                <a:gd name="connsiteY0" fmla="*/ 311150 h 311150"/>
                                <a:gd name="connsiteX1" fmla="*/ 308510 w 308509"/>
                                <a:gd name="connsiteY1" fmla="*/ 0 h 311150"/>
                                <a:gd name="connsiteX2" fmla="*/ 293047 w 308509"/>
                                <a:gd name="connsiteY2" fmla="*/ 311150 h 311150"/>
                                <a:gd name="connsiteX3" fmla="*/ 293047 w 308509"/>
                                <a:gd name="connsiteY3" fmla="*/ 0 h 311150"/>
                                <a:gd name="connsiteX4" fmla="*/ 277584 w 308509"/>
                                <a:gd name="connsiteY4" fmla="*/ 311150 h 311150"/>
                                <a:gd name="connsiteX5" fmla="*/ 277584 w 308509"/>
                                <a:gd name="connsiteY5" fmla="*/ 0 h 311150"/>
                                <a:gd name="connsiteX6" fmla="*/ 262215 w 308509"/>
                                <a:gd name="connsiteY6" fmla="*/ 311150 h 311150"/>
                                <a:gd name="connsiteX7" fmla="*/ 262215 w 308509"/>
                                <a:gd name="connsiteY7" fmla="*/ 0 h 311150"/>
                                <a:gd name="connsiteX8" fmla="*/ 246751 w 308509"/>
                                <a:gd name="connsiteY8" fmla="*/ 311150 h 311150"/>
                                <a:gd name="connsiteX9" fmla="*/ 246751 w 308509"/>
                                <a:gd name="connsiteY9" fmla="*/ 0 h 311150"/>
                                <a:gd name="connsiteX10" fmla="*/ 231288 w 308509"/>
                                <a:gd name="connsiteY10" fmla="*/ 311150 h 311150"/>
                                <a:gd name="connsiteX11" fmla="*/ 231288 w 308509"/>
                                <a:gd name="connsiteY11" fmla="*/ 0 h 311150"/>
                                <a:gd name="connsiteX12" fmla="*/ 215825 w 308509"/>
                                <a:gd name="connsiteY12" fmla="*/ 311150 h 311150"/>
                                <a:gd name="connsiteX13" fmla="*/ 215825 w 308509"/>
                                <a:gd name="connsiteY13" fmla="*/ 0 h 311150"/>
                                <a:gd name="connsiteX14" fmla="*/ 200456 w 308509"/>
                                <a:gd name="connsiteY14" fmla="*/ 311150 h 311150"/>
                                <a:gd name="connsiteX15" fmla="*/ 200456 w 308509"/>
                                <a:gd name="connsiteY15" fmla="*/ 0 h 311150"/>
                                <a:gd name="connsiteX16" fmla="*/ 184993 w 308509"/>
                                <a:gd name="connsiteY16" fmla="*/ 311150 h 311150"/>
                                <a:gd name="connsiteX17" fmla="*/ 184993 w 308509"/>
                                <a:gd name="connsiteY17" fmla="*/ 0 h 311150"/>
                                <a:gd name="connsiteX18" fmla="*/ 169718 w 308509"/>
                                <a:gd name="connsiteY18" fmla="*/ 311150 h 311150"/>
                                <a:gd name="connsiteX19" fmla="*/ 169718 w 308509"/>
                                <a:gd name="connsiteY19" fmla="*/ 0 h 311150"/>
                                <a:gd name="connsiteX20" fmla="*/ 154066 w 308509"/>
                                <a:gd name="connsiteY20" fmla="*/ 311150 h 311150"/>
                                <a:gd name="connsiteX21" fmla="*/ 154066 w 308509"/>
                                <a:gd name="connsiteY21" fmla="*/ 0 h 311150"/>
                                <a:gd name="connsiteX22" fmla="*/ 138697 w 308509"/>
                                <a:gd name="connsiteY22" fmla="*/ 311150 h 311150"/>
                                <a:gd name="connsiteX23" fmla="*/ 138697 w 308509"/>
                                <a:gd name="connsiteY23" fmla="*/ 0 h 311150"/>
                                <a:gd name="connsiteX24" fmla="*/ 123234 w 308509"/>
                                <a:gd name="connsiteY24" fmla="*/ 311150 h 311150"/>
                                <a:gd name="connsiteX25" fmla="*/ 123234 w 308509"/>
                                <a:gd name="connsiteY25" fmla="*/ 0 h 311150"/>
                                <a:gd name="connsiteX26" fmla="*/ 107771 w 308509"/>
                                <a:gd name="connsiteY26" fmla="*/ 311150 h 311150"/>
                                <a:gd name="connsiteX27" fmla="*/ 107771 w 308509"/>
                                <a:gd name="connsiteY27" fmla="*/ 0 h 311150"/>
                                <a:gd name="connsiteX28" fmla="*/ 92402 w 308509"/>
                                <a:gd name="connsiteY28" fmla="*/ 311150 h 311150"/>
                                <a:gd name="connsiteX29" fmla="*/ 92402 w 308509"/>
                                <a:gd name="connsiteY29" fmla="*/ 0 h 311150"/>
                                <a:gd name="connsiteX30" fmla="*/ 76939 w 308509"/>
                                <a:gd name="connsiteY30" fmla="*/ 311150 h 311150"/>
                                <a:gd name="connsiteX31" fmla="*/ 76939 w 308509"/>
                                <a:gd name="connsiteY31" fmla="*/ 0 h 311150"/>
                                <a:gd name="connsiteX32" fmla="*/ 61476 w 308509"/>
                                <a:gd name="connsiteY32" fmla="*/ 311150 h 311150"/>
                                <a:gd name="connsiteX33" fmla="*/ 61476 w 308509"/>
                                <a:gd name="connsiteY33" fmla="*/ 0 h 311150"/>
                                <a:gd name="connsiteX34" fmla="*/ 46012 w 308509"/>
                                <a:gd name="connsiteY34" fmla="*/ 311150 h 311150"/>
                                <a:gd name="connsiteX35" fmla="*/ 46012 w 308509"/>
                                <a:gd name="connsiteY35" fmla="*/ 0 h 311150"/>
                                <a:gd name="connsiteX36" fmla="*/ 30644 w 308509"/>
                                <a:gd name="connsiteY36" fmla="*/ 311150 h 311150"/>
                                <a:gd name="connsiteX37" fmla="*/ 30644 w 308509"/>
                                <a:gd name="connsiteY37" fmla="*/ 0 h 311150"/>
                                <a:gd name="connsiteX38" fmla="*/ 15180 w 308509"/>
                                <a:gd name="connsiteY38" fmla="*/ 311150 h 311150"/>
                                <a:gd name="connsiteX39" fmla="*/ 15180 w 308509"/>
                                <a:gd name="connsiteY39" fmla="*/ 0 h 311150"/>
                                <a:gd name="connsiteX40" fmla="*/ 0 w 308509"/>
                                <a:gd name="connsiteY40" fmla="*/ 311150 h 311150"/>
                                <a:gd name="connsiteX41" fmla="*/ 0 w 308509"/>
                                <a:gd name="connsiteY41" fmla="*/ 0 h 311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</a:cxnLst>
                              <a:rect l="l" t="t" r="r" b="b"/>
                              <a:pathLst>
                                <a:path w="308509" h="311150">
                                  <a:moveTo>
                                    <a:pt x="308510" y="311150"/>
                                  </a:moveTo>
                                  <a:lnTo>
                                    <a:pt x="308510" y="0"/>
                                  </a:lnTo>
                                  <a:moveTo>
                                    <a:pt x="293047" y="311150"/>
                                  </a:moveTo>
                                  <a:lnTo>
                                    <a:pt x="293047" y="0"/>
                                  </a:lnTo>
                                  <a:moveTo>
                                    <a:pt x="277584" y="311150"/>
                                  </a:moveTo>
                                  <a:lnTo>
                                    <a:pt x="277584" y="0"/>
                                  </a:lnTo>
                                  <a:moveTo>
                                    <a:pt x="262215" y="311150"/>
                                  </a:moveTo>
                                  <a:lnTo>
                                    <a:pt x="262215" y="0"/>
                                  </a:lnTo>
                                  <a:moveTo>
                                    <a:pt x="246751" y="311150"/>
                                  </a:moveTo>
                                  <a:lnTo>
                                    <a:pt x="246751" y="0"/>
                                  </a:lnTo>
                                  <a:moveTo>
                                    <a:pt x="231288" y="311150"/>
                                  </a:moveTo>
                                  <a:lnTo>
                                    <a:pt x="231288" y="0"/>
                                  </a:lnTo>
                                  <a:moveTo>
                                    <a:pt x="215825" y="311150"/>
                                  </a:moveTo>
                                  <a:lnTo>
                                    <a:pt x="215825" y="0"/>
                                  </a:lnTo>
                                  <a:moveTo>
                                    <a:pt x="200456" y="311150"/>
                                  </a:moveTo>
                                  <a:lnTo>
                                    <a:pt x="200456" y="0"/>
                                  </a:lnTo>
                                  <a:moveTo>
                                    <a:pt x="184993" y="311150"/>
                                  </a:moveTo>
                                  <a:lnTo>
                                    <a:pt x="184993" y="0"/>
                                  </a:lnTo>
                                  <a:moveTo>
                                    <a:pt x="169718" y="311150"/>
                                  </a:moveTo>
                                  <a:lnTo>
                                    <a:pt x="169718" y="0"/>
                                  </a:lnTo>
                                  <a:moveTo>
                                    <a:pt x="154066" y="311150"/>
                                  </a:moveTo>
                                  <a:lnTo>
                                    <a:pt x="154066" y="0"/>
                                  </a:lnTo>
                                  <a:moveTo>
                                    <a:pt x="138697" y="311150"/>
                                  </a:moveTo>
                                  <a:lnTo>
                                    <a:pt x="138697" y="0"/>
                                  </a:lnTo>
                                  <a:moveTo>
                                    <a:pt x="123234" y="311150"/>
                                  </a:moveTo>
                                  <a:lnTo>
                                    <a:pt x="123234" y="0"/>
                                  </a:lnTo>
                                  <a:moveTo>
                                    <a:pt x="107771" y="311150"/>
                                  </a:moveTo>
                                  <a:lnTo>
                                    <a:pt x="107771" y="0"/>
                                  </a:lnTo>
                                  <a:moveTo>
                                    <a:pt x="92402" y="311150"/>
                                  </a:moveTo>
                                  <a:lnTo>
                                    <a:pt x="92402" y="0"/>
                                  </a:lnTo>
                                  <a:moveTo>
                                    <a:pt x="76939" y="311150"/>
                                  </a:moveTo>
                                  <a:lnTo>
                                    <a:pt x="76939" y="0"/>
                                  </a:lnTo>
                                  <a:moveTo>
                                    <a:pt x="61476" y="311150"/>
                                  </a:moveTo>
                                  <a:lnTo>
                                    <a:pt x="61476" y="0"/>
                                  </a:lnTo>
                                  <a:moveTo>
                                    <a:pt x="46012" y="311150"/>
                                  </a:moveTo>
                                  <a:lnTo>
                                    <a:pt x="46012" y="0"/>
                                  </a:lnTo>
                                  <a:moveTo>
                                    <a:pt x="30644" y="311150"/>
                                  </a:moveTo>
                                  <a:lnTo>
                                    <a:pt x="30644" y="0"/>
                                  </a:lnTo>
                                  <a:moveTo>
                                    <a:pt x="15180" y="311150"/>
                                  </a:moveTo>
                                  <a:lnTo>
                                    <a:pt x="15180" y="0"/>
                                  </a:lnTo>
                                  <a:moveTo>
                                    <a:pt x="0" y="31115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52713"/>
                            </a:solidFill>
                            <a:ln w="2158" cap="flat">
                              <a:solidFill>
                                <a:srgbClr val="E52713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6DEAD517" id="Groupe 1" o:spid="_x0000_s1026" style="position:absolute;margin-left:400.7pt;margin-top:-43.8pt;width:66.4pt;height:66.4pt;z-index:-251656192;mso-width-relative:margin;mso-height-relative:margin" coordsize="6223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">
                  <v:shape id="Forme libre 16" o:spid="_x0000_s1027" style="position:absolute;left:3098;top:3108;width:3108;height:3109;visibility:visible;mso-wrap-style:square;v-text-anchor:middle" coordsize="310867,310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" path="m,l310867,r,310867l,310867,,xe" fillcolor="#e52713" stroked="f" strokeweight=".26058mm">
                    <v:stroke joinstyle="miter"/>
                    <v:path arrowok="t" o:connecttype="custom" o:connectlocs="0,0;310867,0;310867,310867;0,310867" o:connectangles="0,0,0,0"/>
                  </v:shape>
                  <v:shape id="Forme libre 17" o:spid="_x0000_s1028" style="position:absolute;top:3104;width:94;height:3118;visibility:visible;mso-wrap-style:square;v-text-anchor:middle" coordsize="9428,3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" path="m,311716l,e" filled="f" strokecolor="#222221" strokeweight=".05994mm">
                    <v:stroke joinstyle="miter"/>
                    <v:path arrowok="t" o:connecttype="custom" o:connectlocs="0,311716;0,0" o:connectangles="0,0"/>
                  </v:shape>
                  <v:shape id="Forme libre 18" o:spid="_x0000_s1029" style="position:absolute;left:612;top:3104;width:95;height:3118;visibility:visible;mso-wrap-style:square;v-text-anchor:middle" coordsize="9428,3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" path="m,311716l,e" filled="f" strokecolor="#222221" strokeweight=".05994mm">
                    <v:stroke joinstyle="miter"/>
                    <v:path arrowok="t" o:connecttype="custom" o:connectlocs="0,311716;0,0" o:connectangles="0,0"/>
                  </v:shape>
                  <v:shape id="Forme libre 19" o:spid="_x0000_s1030" style="position:absolute;left:1226;top:3104;width:94;height:3118;visibility:visible;mso-wrap-style:square;v-text-anchor:middle" coordsize="9428,3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" path="m,311716l,e" filled="f" strokecolor="#222221" strokeweight=".05994mm">
                    <v:stroke joinstyle="miter"/>
                    <v:path arrowok="t" o:connecttype="custom" o:connectlocs="0,311716;0,0" o:connectangles="0,0"/>
                  </v:shape>
                  <v:shape id="Forme libre 20" o:spid="_x0000_s1031" style="position:absolute;left:1839;top:3104;width:94;height:3118;visibility:visible;mso-wrap-style:square;v-text-anchor:middle" coordsize="9428,3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" path="m,311716l,e" filled="f" strokecolor="#222221" strokeweight=".05994mm">
                    <v:stroke joinstyle="miter"/>
                    <v:path arrowok="t" o:connecttype="custom" o:connectlocs="0,311716;0,0" o:connectangles="0,0"/>
                  </v:shape>
                  <v:shape id="Forme libre 21" o:spid="_x0000_s1032" style="position:absolute;left:2452;top:3104;width:94;height:3118;visibility:visible;mso-wrap-style:square;v-text-anchor:middle" coordsize="9428,3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" path="m,311716l,e" filled="f" strokecolor="#222221" strokeweight=".05994mm">
                    <v:stroke joinstyle="miter"/>
                    <v:path arrowok="t" o:connecttype="custom" o:connectlocs="0,311716;0,0" o:connectangles="0,0"/>
                  </v:shape>
                  <v:shape id="Forme libre 22" o:spid="_x0000_s1033" style="position:absolute;left:3111;width:3085;height:3111;visibility:visible;mso-wrap-style:square;v-text-anchor:middle" coordsize="308509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" path="m308510,311150l308510,m293047,311150l293047,m277584,311150l277584,m262215,311150l262215,m246751,311150l246751,m231288,311150l231288,m215825,311150l215825,m200456,311150l200456,m184993,311150l184993,m169718,311150l169718,m154066,311150l154066,m138697,311150l138697,m123234,311150l123234,m107771,311150l107771,m92402,311150l92402,m76939,311150l76939,m61476,311150l61476,m46012,311150l46012,m30644,311150l30644,m15180,311150l15180,m,311150l,e" fillcolor="#e52713" strokecolor="#e52713" strokeweight=".05994mm">
                    <v:stroke joinstyle="miter"/>
                    <v:path arrowok="t" o:connecttype="custom" o:connectlocs="308510,311150;308510,0;293047,311150;293047,0;277584,311150;277584,0;262215,311150;262215,0;246751,311150;246751,0;231288,311150;231288,0;215825,311150;215825,0;200456,311150;200456,0;184993,311150;184993,0;169718,311150;169718,0;154066,311150;154066,0;138697,311150;138697,0;123234,311150;123234,0;107771,311150;107771,0;92402,311150;92402,0;76939,311150;76939,0;61476,311150;61476,0;46012,311150;46012,0;30644,311150;30644,0;15180,311150;15180,0;0,311150;0,0" o:connectangles="0,0,0,0,0,0,0,0,0,0,0,0,0,0,0,0,0,0,0,0,0,0,0,0,0,0,0,0,0,0,0,0,0,0,0,0,0,0,0,0,0,0"/>
                  </v:shape>
                </v:group>
              </w:pict>
            </mc:Fallback>
          </mc:AlternateContent>
        </w:r>
        <w:r w:rsidR="007A7F24" w:rsidRPr="007A7F24">
          <w:rPr>
            <w:color w:val="FFFFFF" w:themeColor="background1"/>
          </w:rPr>
          <w:fldChar w:fldCharType="begin"/>
        </w:r>
        <w:r w:rsidR="007A7F24" w:rsidRPr="007A7F24">
          <w:rPr>
            <w:color w:val="FFFFFF" w:themeColor="background1"/>
          </w:rPr>
          <w:instrText>PAGE   \* MERGEFORMAT</w:instrText>
        </w:r>
        <w:r w:rsidR="007A7F24" w:rsidRPr="007A7F24">
          <w:rPr>
            <w:color w:val="FFFFFF" w:themeColor="background1"/>
          </w:rPr>
          <w:fldChar w:fldCharType="separate"/>
        </w:r>
        <w:r w:rsidR="007A7F24" w:rsidRPr="007A7F24">
          <w:rPr>
            <w:color w:val="FFFFFF" w:themeColor="background1"/>
          </w:rPr>
          <w:t>2</w:t>
        </w:r>
        <w:r w:rsidR="007A7F24" w:rsidRPr="007A7F24">
          <w:rPr>
            <w:color w:val="FFFFFF" w:themeColor="background1"/>
          </w:rPr>
          <w:fldChar w:fldCharType="end"/>
        </w:r>
      </w:p>
    </w:sdtContent>
  </w:sdt>
  <w:p w14:paraId="3F7A13B6" w14:textId="77777777" w:rsidR="00B639B1" w:rsidRDefault="00B639B1" w:rsidP="00583E6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6C563" w14:textId="77777777" w:rsidR="006332CC" w:rsidRDefault="006332CC" w:rsidP="00583E69">
      <w:r>
        <w:separator/>
      </w:r>
    </w:p>
  </w:footnote>
  <w:footnote w:type="continuationSeparator" w:id="0">
    <w:p w14:paraId="1921A5E8" w14:textId="77777777" w:rsidR="006332CC" w:rsidRDefault="006332CC" w:rsidP="00583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7400" w14:textId="77777777" w:rsidR="00B639B1" w:rsidRDefault="003318BB" w:rsidP="00583E69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70FB8B" wp14:editId="0C6EEA00">
          <wp:simplePos x="0" y="0"/>
          <wp:positionH relativeFrom="page">
            <wp:align>right</wp:align>
          </wp:positionH>
          <wp:positionV relativeFrom="paragraph">
            <wp:posOffset>-436880</wp:posOffset>
          </wp:positionV>
          <wp:extent cx="7542090" cy="10668000"/>
          <wp:effectExtent l="0" t="0" r="1905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rea_modeleWord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209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287FD" w14:textId="77777777" w:rsidR="00B639B1" w:rsidRDefault="00B639B1" w:rsidP="00583E6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67E0"/>
    <w:multiLevelType w:val="hybridMultilevel"/>
    <w:tmpl w:val="8450678A"/>
    <w:lvl w:ilvl="0" w:tplc="FFFFFFFF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F127407"/>
    <w:multiLevelType w:val="multilevel"/>
    <w:tmpl w:val="1538697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2797A84"/>
    <w:multiLevelType w:val="hybridMultilevel"/>
    <w:tmpl w:val="A920CF2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44137"/>
    <w:multiLevelType w:val="hybridMultilevel"/>
    <w:tmpl w:val="8450678A"/>
    <w:lvl w:ilvl="0" w:tplc="83164760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E950D89"/>
    <w:multiLevelType w:val="hybridMultilevel"/>
    <w:tmpl w:val="98F0AB42"/>
    <w:lvl w:ilvl="0" w:tplc="4B741BF2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A68EA"/>
    <w:multiLevelType w:val="hybridMultilevel"/>
    <w:tmpl w:val="6ACA496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86FEF"/>
    <w:multiLevelType w:val="hybridMultilevel"/>
    <w:tmpl w:val="87DEE64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F033F"/>
    <w:multiLevelType w:val="hybridMultilevel"/>
    <w:tmpl w:val="2F043D3A"/>
    <w:lvl w:ilvl="0" w:tplc="1B9A60C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804627"/>
    <w:multiLevelType w:val="hybridMultilevel"/>
    <w:tmpl w:val="F28EB394"/>
    <w:lvl w:ilvl="0" w:tplc="790E6C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73D33"/>
    <w:multiLevelType w:val="hybridMultilevel"/>
    <w:tmpl w:val="36A827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398848">
    <w:abstractNumId w:val="1"/>
  </w:num>
  <w:num w:numId="2" w16cid:durableId="1232502256">
    <w:abstractNumId w:val="4"/>
  </w:num>
  <w:num w:numId="3" w16cid:durableId="472328986">
    <w:abstractNumId w:val="3"/>
  </w:num>
  <w:num w:numId="4" w16cid:durableId="971448642">
    <w:abstractNumId w:val="0"/>
  </w:num>
  <w:num w:numId="5" w16cid:durableId="75514450">
    <w:abstractNumId w:val="7"/>
  </w:num>
  <w:num w:numId="6" w16cid:durableId="133253565">
    <w:abstractNumId w:val="9"/>
  </w:num>
  <w:num w:numId="7" w16cid:durableId="714698363">
    <w:abstractNumId w:val="5"/>
  </w:num>
  <w:num w:numId="8" w16cid:durableId="918710884">
    <w:abstractNumId w:val="2"/>
  </w:num>
  <w:num w:numId="9" w16cid:durableId="351539589">
    <w:abstractNumId w:val="6"/>
  </w:num>
  <w:num w:numId="10" w16cid:durableId="158165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attachedTemplate r:id="rId1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CC"/>
    <w:rsid w:val="000054A2"/>
    <w:rsid w:val="0002700F"/>
    <w:rsid w:val="00032ECE"/>
    <w:rsid w:val="00034668"/>
    <w:rsid w:val="00072394"/>
    <w:rsid w:val="000A11AF"/>
    <w:rsid w:val="000E4721"/>
    <w:rsid w:val="00105DDF"/>
    <w:rsid w:val="00130456"/>
    <w:rsid w:val="001627F4"/>
    <w:rsid w:val="001A543F"/>
    <w:rsid w:val="001B64BE"/>
    <w:rsid w:val="001C4D5C"/>
    <w:rsid w:val="001D0EDF"/>
    <w:rsid w:val="001F0421"/>
    <w:rsid w:val="001F5483"/>
    <w:rsid w:val="0022452B"/>
    <w:rsid w:val="00271CD6"/>
    <w:rsid w:val="002D4803"/>
    <w:rsid w:val="002F2ADE"/>
    <w:rsid w:val="002F7202"/>
    <w:rsid w:val="00314915"/>
    <w:rsid w:val="003221CE"/>
    <w:rsid w:val="00324EE4"/>
    <w:rsid w:val="0032555A"/>
    <w:rsid w:val="003318BB"/>
    <w:rsid w:val="003336F6"/>
    <w:rsid w:val="00347716"/>
    <w:rsid w:val="00355F93"/>
    <w:rsid w:val="00370D22"/>
    <w:rsid w:val="003A0021"/>
    <w:rsid w:val="004416CF"/>
    <w:rsid w:val="004716DA"/>
    <w:rsid w:val="004772CA"/>
    <w:rsid w:val="004C5591"/>
    <w:rsid w:val="00533780"/>
    <w:rsid w:val="005343F7"/>
    <w:rsid w:val="0057184C"/>
    <w:rsid w:val="00583E69"/>
    <w:rsid w:val="0059445E"/>
    <w:rsid w:val="00597AED"/>
    <w:rsid w:val="005B7A68"/>
    <w:rsid w:val="00620BC7"/>
    <w:rsid w:val="00627328"/>
    <w:rsid w:val="006332CC"/>
    <w:rsid w:val="0064135A"/>
    <w:rsid w:val="006E42D6"/>
    <w:rsid w:val="006F6E08"/>
    <w:rsid w:val="0071095B"/>
    <w:rsid w:val="00721C93"/>
    <w:rsid w:val="0073035F"/>
    <w:rsid w:val="007353A1"/>
    <w:rsid w:val="007660BB"/>
    <w:rsid w:val="00771953"/>
    <w:rsid w:val="007823E1"/>
    <w:rsid w:val="007A7F24"/>
    <w:rsid w:val="007B0ED0"/>
    <w:rsid w:val="007B13BE"/>
    <w:rsid w:val="007E4538"/>
    <w:rsid w:val="00801E0C"/>
    <w:rsid w:val="0082207D"/>
    <w:rsid w:val="00827652"/>
    <w:rsid w:val="008311BF"/>
    <w:rsid w:val="00844823"/>
    <w:rsid w:val="008961A9"/>
    <w:rsid w:val="008C117A"/>
    <w:rsid w:val="008F48E3"/>
    <w:rsid w:val="008F4A08"/>
    <w:rsid w:val="008F4E2C"/>
    <w:rsid w:val="009027D9"/>
    <w:rsid w:val="0093445B"/>
    <w:rsid w:val="009629CC"/>
    <w:rsid w:val="009745E3"/>
    <w:rsid w:val="00986516"/>
    <w:rsid w:val="009A16D2"/>
    <w:rsid w:val="009D4415"/>
    <w:rsid w:val="009E026A"/>
    <w:rsid w:val="00AC0013"/>
    <w:rsid w:val="00AD3A00"/>
    <w:rsid w:val="00AD4586"/>
    <w:rsid w:val="00B22FC0"/>
    <w:rsid w:val="00B639B1"/>
    <w:rsid w:val="00B85724"/>
    <w:rsid w:val="00BB41F9"/>
    <w:rsid w:val="00C552C6"/>
    <w:rsid w:val="00CC0E30"/>
    <w:rsid w:val="00CE17E6"/>
    <w:rsid w:val="00CE5A9E"/>
    <w:rsid w:val="00D2482A"/>
    <w:rsid w:val="00D46844"/>
    <w:rsid w:val="00D518C4"/>
    <w:rsid w:val="00DD20AD"/>
    <w:rsid w:val="00E52ED0"/>
    <w:rsid w:val="00E70678"/>
    <w:rsid w:val="00E972C4"/>
    <w:rsid w:val="00EB1EBD"/>
    <w:rsid w:val="00ED09B4"/>
    <w:rsid w:val="00F13853"/>
    <w:rsid w:val="00F36375"/>
    <w:rsid w:val="00F47E09"/>
    <w:rsid w:val="00F73F61"/>
    <w:rsid w:val="00F85850"/>
    <w:rsid w:val="00FF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2640F3"/>
  <w15:docId w15:val="{61B52E13-BEBB-4A63-B054-2053EF1C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ECE"/>
    <w:rPr>
      <w:rFonts w:ascii="Georgia" w:hAnsi="Georgia" w:cs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583E69"/>
    <w:pPr>
      <w:spacing w:line="240" w:lineRule="auto"/>
      <w:ind w:left="142"/>
      <w:outlineLvl w:val="0"/>
    </w:pPr>
    <w:rPr>
      <w:rFonts w:ascii="Arial" w:hAnsi="Arial"/>
      <w:b/>
      <w:sz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0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9B1"/>
  </w:style>
  <w:style w:type="paragraph" w:styleId="Pieddepage">
    <w:name w:val="footer"/>
    <w:basedOn w:val="Normal"/>
    <w:link w:val="PieddepageCar"/>
    <w:uiPriority w:val="99"/>
    <w:unhideWhenUsed/>
    <w:rsid w:val="00B6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9B1"/>
  </w:style>
  <w:style w:type="character" w:customStyle="1" w:styleId="Titre1Car">
    <w:name w:val="Titre 1 Car"/>
    <w:basedOn w:val="Policepardfaut"/>
    <w:link w:val="Titre1"/>
    <w:uiPriority w:val="9"/>
    <w:rsid w:val="00583E69"/>
    <w:rPr>
      <w:rFonts w:ascii="Arial" w:hAnsi="Arial" w:cs="Arial"/>
      <w:b/>
      <w:sz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3E69"/>
    <w:pPr>
      <w:spacing w:line="240" w:lineRule="auto"/>
      <w:ind w:left="142"/>
    </w:pPr>
    <w:rPr>
      <w:rFonts w:ascii="Arial" w:hAnsi="Arial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583E69"/>
    <w:rPr>
      <w:rFonts w:ascii="Arial" w:hAnsi="Arial" w:cs="Arial"/>
      <w:sz w:val="24"/>
    </w:rPr>
  </w:style>
  <w:style w:type="paragraph" w:styleId="Titre">
    <w:name w:val="Title"/>
    <w:basedOn w:val="Titre1"/>
    <w:next w:val="Normal"/>
    <w:link w:val="TitreCar"/>
    <w:uiPriority w:val="10"/>
    <w:qFormat/>
    <w:rsid w:val="00583E69"/>
  </w:style>
  <w:style w:type="character" w:customStyle="1" w:styleId="TitreCar">
    <w:name w:val="Titre Car"/>
    <w:basedOn w:val="Policepardfaut"/>
    <w:link w:val="Titre"/>
    <w:uiPriority w:val="10"/>
    <w:rsid w:val="00583E69"/>
    <w:rPr>
      <w:rFonts w:ascii="Arial" w:hAnsi="Arial" w:cs="Arial"/>
      <w:b/>
      <w:sz w:val="36"/>
    </w:rPr>
  </w:style>
  <w:style w:type="paragraph" w:styleId="Paragraphedeliste">
    <w:name w:val="List Paragraph"/>
    <w:basedOn w:val="Normal"/>
    <w:rsid w:val="00583E69"/>
    <w:pPr>
      <w:suppressAutoHyphens/>
      <w:autoSpaceDN w:val="0"/>
      <w:spacing w:line="254" w:lineRule="auto"/>
      <w:ind w:left="720"/>
      <w:contextualSpacing/>
    </w:pPr>
    <w:rPr>
      <w:rFonts w:ascii="Calibri" w:eastAsia="Calibri" w:hAnsi="Calibri" w:cs="Times New Roman"/>
    </w:rPr>
  </w:style>
  <w:style w:type="paragraph" w:styleId="Sansinterligne">
    <w:name w:val="No Spacing"/>
    <w:rsid w:val="00583E69"/>
    <w:pPr>
      <w:suppressAutoHyphens/>
      <w:autoSpaceDN w:val="0"/>
      <w:spacing w:after="0" w:line="240" w:lineRule="auto"/>
    </w:pPr>
    <w:rPr>
      <w:rFonts w:ascii="Calibri" w:eastAsia="Calibri" w:hAnsi="Calibri" w:cs="Times New Roman"/>
    </w:rPr>
  </w:style>
  <w:style w:type="character" w:styleId="Textedelespacerserv">
    <w:name w:val="Placeholder Text"/>
    <w:basedOn w:val="Policepardfaut"/>
    <w:uiPriority w:val="99"/>
    <w:semiHidden/>
    <w:rsid w:val="007A7F24"/>
    <w:rPr>
      <w:color w:val="808080"/>
    </w:rPr>
  </w:style>
  <w:style w:type="character" w:styleId="Accentuationlgre">
    <w:name w:val="Subtle Emphasis"/>
    <w:uiPriority w:val="19"/>
    <w:qFormat/>
    <w:rsid w:val="00F36375"/>
    <w:rPr>
      <w:i/>
      <w:iCs/>
      <w:sz w:val="20"/>
      <w:szCs w:val="20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F04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105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D2482A"/>
    <w:rPr>
      <w:b/>
      <w:bCs/>
    </w:rPr>
  </w:style>
  <w:style w:type="character" w:styleId="Accentuation">
    <w:name w:val="Emphasis"/>
    <w:basedOn w:val="Policepardfaut"/>
    <w:uiPriority w:val="20"/>
    <w:qFormat/>
    <w:rsid w:val="00D2482A"/>
    <w:rPr>
      <w:i/>
      <w:iCs/>
    </w:rPr>
  </w:style>
  <w:style w:type="character" w:customStyle="1" w:styleId="apple-tab-span">
    <w:name w:val="apple-tab-span"/>
    <w:basedOn w:val="Policepardfaut"/>
    <w:rsid w:val="00D2482A"/>
  </w:style>
  <w:style w:type="paragraph" w:styleId="En-ttedetabledesmatires">
    <w:name w:val="TOC Heading"/>
    <w:basedOn w:val="Titre1"/>
    <w:next w:val="Normal"/>
    <w:uiPriority w:val="39"/>
    <w:unhideWhenUsed/>
    <w:qFormat/>
    <w:rsid w:val="001627F4"/>
    <w:pPr>
      <w:keepNext/>
      <w:keepLines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627F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627F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627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insatoulousefr-my.sharepoint.com/personal/aguiller_insa-toulouse_fr/Documents/Git/MesProjetsSTM32/Rapport/RAPPORT.docx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i\Downloads\MODELE%20INSA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152BB-5683-445F-989F-E059A34AA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INSA.dotx</Template>
  <TotalTime>0</TotalTime>
  <Pages>5</Pages>
  <Words>267</Words>
  <Characters>1472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SOMMAIRE</vt:lpstr>
      <vt:lpstr>INTRODUCTION</vt:lpstr>
      <vt:lpstr>Diagramme de classe</vt:lpstr>
      <vt:lpstr/>
      <vt:lpstr>Liste des périphériques</vt:lpstr>
      <vt:lpstr/>
      <vt:lpstr>Liste des IO</vt:lpstr>
    </vt:vector>
  </TitlesOfParts>
  <Company>INSA Rennes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</dc:creator>
  <cp:keywords/>
  <dc:description/>
  <cp:lastModifiedBy>Antoine Guillermin</cp:lastModifiedBy>
  <cp:revision>2</cp:revision>
  <cp:lastPrinted>2023-04-21T10:23:00Z</cp:lastPrinted>
  <dcterms:created xsi:type="dcterms:W3CDTF">2023-11-30T18:28:00Z</dcterms:created>
  <dcterms:modified xsi:type="dcterms:W3CDTF">2023-11-30T18:28:00Z</dcterms:modified>
</cp:coreProperties>
</file>